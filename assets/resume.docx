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701"/>
        <w:gridCol w:w="7659"/>
      </w:tblGrid>
      <w:tr w:rsidR="001E5C69" w:rsidTr="00ED7B84">
        <w:tc>
          <w:tcPr>
            <w:tcW w:w="1701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393BAD" w:rsidRPr="00024E30" w:rsidRDefault="00DD3131" w:rsidP="00ED7B84">
            <w:pPr>
              <w:pStyle w:val="Heading1"/>
            </w:pPr>
            <w:r>
              <w:t>About Me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556496" w:rsidRDefault="00A14AF2" w:rsidP="00ED7B84">
            <w:r>
              <w:t xml:space="preserve">I am a </w:t>
            </w:r>
            <w:r w:rsidR="00B943DF" w:rsidRPr="00B943DF">
              <w:t xml:space="preserve">Developer with </w:t>
            </w:r>
            <w:r w:rsidR="004527D4">
              <w:t>8</w:t>
            </w:r>
            <w:r w:rsidR="00B943DF" w:rsidRPr="00B943DF">
              <w:t xml:space="preserve"> years of IT experience. </w:t>
            </w:r>
            <w:r w:rsidR="00393BAD" w:rsidRPr="00393BAD">
              <w:t xml:space="preserve">I </w:t>
            </w:r>
            <w:r w:rsidR="004527D4">
              <w:t xml:space="preserve">have experience </w:t>
            </w:r>
            <w:r w:rsidR="00393BAD" w:rsidRPr="00393BAD">
              <w:t>design</w:t>
            </w:r>
            <w:r w:rsidR="004527D4">
              <w:t>ing</w:t>
            </w:r>
            <w:r w:rsidR="00393BAD" w:rsidRPr="00393BAD">
              <w:t xml:space="preserve"> and build</w:t>
            </w:r>
            <w:r w:rsidR="004527D4">
              <w:t>ing</w:t>
            </w:r>
            <w:r w:rsidR="00393BAD" w:rsidRPr="00393BAD">
              <w:t xml:space="preserve"> systems that are scalable and performant. </w:t>
            </w:r>
            <w:r w:rsidR="00556496" w:rsidRPr="00556496">
              <w:t xml:space="preserve">I have </w:t>
            </w:r>
            <w:r w:rsidR="00ED7B84">
              <w:rPr>
                <w:u w:val="dotted"/>
              </w:rPr>
              <w:t xml:space="preserve">delivered various high </w:t>
            </w:r>
            <w:r w:rsidR="00556496" w:rsidRPr="00DD3131">
              <w:rPr>
                <w:u w:val="dotted"/>
              </w:rPr>
              <w:t>performance middleware and enterprise applications</w:t>
            </w:r>
            <w:r w:rsidR="00556496">
              <w:t xml:space="preserve"> on </w:t>
            </w:r>
            <w:r w:rsidR="00556496" w:rsidRPr="00B84EDC">
              <w:rPr>
                <w:i/>
              </w:rPr>
              <w:t>J2EE, Spring</w:t>
            </w:r>
            <w:r w:rsidR="00556496">
              <w:t xml:space="preserve"> technologies</w:t>
            </w:r>
            <w:r w:rsidR="00556496" w:rsidRPr="00556496">
              <w:t xml:space="preserve">. I </w:t>
            </w:r>
            <w:r w:rsidR="00556496">
              <w:t>have a</w:t>
            </w:r>
            <w:r w:rsidR="00556496" w:rsidRPr="00556496">
              <w:t xml:space="preserve">lso </w:t>
            </w:r>
            <w:r w:rsidR="00556496" w:rsidRPr="007D612C">
              <w:rPr>
                <w:u w:val="dotted"/>
              </w:rPr>
              <w:t>designed and buil</w:t>
            </w:r>
            <w:r w:rsidR="004527D4">
              <w:rPr>
                <w:u w:val="dotted"/>
              </w:rPr>
              <w:t>t</w:t>
            </w:r>
            <w:r w:rsidR="00B66102" w:rsidRPr="007D612C">
              <w:rPr>
                <w:u w:val="dotted"/>
              </w:rPr>
              <w:t xml:space="preserve"> </w:t>
            </w:r>
            <w:r w:rsidR="00556496" w:rsidRPr="00B84EDC">
              <w:rPr>
                <w:i/>
                <w:u w:val="dotted"/>
              </w:rPr>
              <w:t>REST Services</w:t>
            </w:r>
            <w:r w:rsidR="004527D4">
              <w:rPr>
                <w:i/>
                <w:u w:val="dotted"/>
              </w:rPr>
              <w:t xml:space="preserve"> </w:t>
            </w:r>
            <w:r w:rsidR="004527D4" w:rsidRPr="004527D4">
              <w:rPr>
                <w:sz w:val="20"/>
                <w:u w:val="dotted"/>
              </w:rPr>
              <w:t>&amp;</w:t>
            </w:r>
            <w:r w:rsidR="004527D4">
              <w:rPr>
                <w:i/>
                <w:u w:val="dotted"/>
              </w:rPr>
              <w:t xml:space="preserve"> A</w:t>
            </w:r>
            <w:r w:rsidR="00B66102" w:rsidRPr="00B84EDC">
              <w:rPr>
                <w:i/>
                <w:u w:val="dotted"/>
              </w:rPr>
              <w:t>PI</w:t>
            </w:r>
            <w:r w:rsidR="00556496" w:rsidRPr="007D612C">
              <w:rPr>
                <w:u w:val="dotted"/>
              </w:rPr>
              <w:t xml:space="preserve"> based on </w:t>
            </w:r>
            <w:r w:rsidR="00556496" w:rsidRPr="00B84EDC">
              <w:rPr>
                <w:i/>
                <w:u w:val="dotted"/>
              </w:rPr>
              <w:t xml:space="preserve">JAX-RS </w:t>
            </w:r>
            <w:r w:rsidR="00556496" w:rsidRPr="004527D4">
              <w:rPr>
                <w:sz w:val="20"/>
                <w:u w:val="dotted"/>
              </w:rPr>
              <w:t>&amp;</w:t>
            </w:r>
            <w:r w:rsidR="00556496" w:rsidRPr="00B84EDC">
              <w:rPr>
                <w:i/>
                <w:u w:val="dotted"/>
              </w:rPr>
              <w:t xml:space="preserve"> Spring REST</w:t>
            </w:r>
            <w:r w:rsidR="00556496" w:rsidRPr="00556496">
              <w:t>.</w:t>
            </w:r>
          </w:p>
          <w:p w:rsidR="00393BAD" w:rsidRDefault="00393BAD" w:rsidP="00ED7B84"/>
          <w:p w:rsidR="00393BAD" w:rsidRDefault="00556496" w:rsidP="00ED7B84">
            <w:r w:rsidRPr="00393BAD">
              <w:t>I like to learn and evaluate new tools and frameworks to find out if they ca</w:t>
            </w:r>
            <w:r>
              <w:t xml:space="preserve">n better suit the future needs. </w:t>
            </w:r>
            <w:r w:rsidR="00393BAD" w:rsidRPr="00393BAD">
              <w:t>Re</w:t>
            </w:r>
            <w:r w:rsidR="00393BAD">
              <w:t xml:space="preserve">cently, I have </w:t>
            </w:r>
            <w:r w:rsidR="00393BAD" w:rsidRPr="007D612C">
              <w:rPr>
                <w:u w:val="dotted"/>
              </w:rPr>
              <w:t xml:space="preserve">taken up </w:t>
            </w:r>
            <w:r w:rsidR="00393BAD" w:rsidRPr="00B84EDC">
              <w:rPr>
                <w:i/>
                <w:u w:val="dotted"/>
              </w:rPr>
              <w:t>Angular</w:t>
            </w:r>
            <w:r w:rsidR="00393BAD" w:rsidRPr="007D612C">
              <w:rPr>
                <w:u w:val="dotted"/>
              </w:rPr>
              <w:t xml:space="preserve"> and looking for opportunities</w:t>
            </w:r>
            <w:r w:rsidR="00393BAD" w:rsidRPr="00393BAD">
              <w:t xml:space="preserve"> which can help apply my learnings and advance my skills further.</w:t>
            </w:r>
          </w:p>
          <w:p w:rsidR="007D612C" w:rsidRDefault="007D612C" w:rsidP="00ED7B84"/>
          <w:p w:rsidR="007D612C" w:rsidRPr="00617226" w:rsidRDefault="007D612C" w:rsidP="00ED7B84">
            <w:r w:rsidRPr="007D612C">
              <w:t xml:space="preserve">Currently, I am involved with one of the clients of my employer to </w:t>
            </w:r>
            <w:r w:rsidRPr="007D612C">
              <w:rPr>
                <w:u w:val="dotted"/>
              </w:rPr>
              <w:t xml:space="preserve">integrate their enterprise systems using </w:t>
            </w:r>
            <w:r w:rsidRPr="00B84EDC">
              <w:rPr>
                <w:i/>
                <w:u w:val="dotted"/>
              </w:rPr>
              <w:t>Spring Integration</w:t>
            </w:r>
            <w:r w:rsidRPr="007D612C">
              <w:rPr>
                <w:u w:val="dotted"/>
              </w:rPr>
              <w:t xml:space="preserve"> with both legacy and cloud based services</w:t>
            </w:r>
            <w:r w:rsidRPr="007D612C">
              <w:t>. The test driven development style that we have adopted during this project has brought me to admire the significance of writing good tests and ease of having a CI-CD setup.</w:t>
            </w:r>
          </w:p>
        </w:tc>
      </w:tr>
      <w:tr w:rsidR="000278A9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0278A9" w:rsidRPr="002B7E4E" w:rsidRDefault="00DD3131" w:rsidP="00ED7B84">
            <w:pPr>
              <w:pStyle w:val="Heading1"/>
            </w:pPr>
            <w:r>
              <w:t xml:space="preserve">Tools </w:t>
            </w:r>
            <w:r w:rsidRPr="00DD3131">
              <w:rPr>
                <w:b w:val="0"/>
              </w:rPr>
              <w:t>&amp;</w:t>
            </w:r>
            <w:r>
              <w:t xml:space="preserve"> Skills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0278A9" w:rsidRDefault="000278A9" w:rsidP="00ED7B84">
            <w:r w:rsidRPr="007D612C">
              <w:rPr>
                <w:u w:val="dotted"/>
              </w:rPr>
              <w:t>I work primarily on Java</w:t>
            </w:r>
            <w:r w:rsidRPr="00B943DF">
              <w:t xml:space="preserve"> based tools and frameworks, however I also have </w:t>
            </w:r>
            <w:r w:rsidR="00520400">
              <w:rPr>
                <w:u w:val="dotted"/>
              </w:rPr>
              <w:t xml:space="preserve">good </w:t>
            </w:r>
            <w:r w:rsidRPr="007D612C">
              <w:rPr>
                <w:u w:val="dotted"/>
              </w:rPr>
              <w:t>experience developing dynamic HTML based UI with help of JavaScript and jQuery</w:t>
            </w:r>
            <w:r w:rsidRPr="00B943DF">
              <w:t>.</w:t>
            </w:r>
          </w:p>
          <w:p w:rsidR="000278A9" w:rsidRDefault="000278A9" w:rsidP="00ED7B84"/>
          <w:p w:rsidR="000278A9" w:rsidRDefault="000278A9" w:rsidP="00ED7B84">
            <w:r>
              <w:t xml:space="preserve">Here’s a list of tools and framework </w:t>
            </w:r>
            <w:r w:rsidR="00520400">
              <w:t>and self-ascertained proficiency</w:t>
            </w:r>
            <w:r>
              <w:t xml:space="preserve"> –</w:t>
            </w:r>
          </w:p>
          <w:p w:rsidR="000278A9" w:rsidRDefault="000278A9" w:rsidP="00ED7B8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84"/>
              <w:gridCol w:w="2435"/>
            </w:tblGrid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Java/J2EE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color w:val="FFFFFF" w:themeColor="background1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  <w14:textFill>
                        <w14:noFill/>
                      </w14:textFill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7808" behindDoc="0" locked="0" layoutInCell="1" allowOverlap="1" wp14:anchorId="66FD6946" wp14:editId="22BC8E89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333500" cy="142875"/>
                            <wp:effectExtent l="38100" t="38100" r="38100" b="47625"/>
                            <wp:wrapNone/>
                            <wp:docPr id="154" name="Group 1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33500" cy="142875"/>
                                      <a:chOff x="0" y="0"/>
                                      <a:chExt cx="1333500" cy="142875"/>
                                    </a:xfrm>
                                  </wpg:grpSpPr>
                                  <wps:wsp>
                                    <wps:cNvPr id="155" name="5-Point Star 155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6" name="5-Point Star 156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7" name="5-Point Star 157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8" name="5-Point Star 158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9" name="5-Point Star 159"/>
                                    <wps:cNvSpPr/>
                                    <wps:spPr>
                                      <a:xfrm>
                                        <a:off x="11715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70C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3F783FE" id="Group 154" o:spid="_x0000_s1026" style="position:absolute;margin-left:.55pt;margin-top:1pt;width:105pt;height:11.25pt;z-index:251767808;mso-width-relative:margin" coordsize="1333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">
                            <v:shape id="5-Point Star 155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6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7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8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9" o:spid="_x0000_s1031" style="position:absolute;left:11715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" path="m,54573r61850,1l80963,r19112,54574l161925,54573,111887,88301r19113,54574l80963,109146,30925,142875,50038,88301,,54573xe" fillcolor="white [3212]" strokecolor="#0070c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Spring Core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9376" behindDoc="0" locked="0" layoutInCell="1" allowOverlap="1" wp14:anchorId="36B4DD3C" wp14:editId="53981ADE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10" name="Group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11" name="5-Point Star 11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5-Point Star 12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5-Point Star 13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5-Point Star 14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5BD72A8" id="Group 10" o:spid="_x0000_s1026" style="position:absolute;margin-left:1.15pt;margin-top:1.1pt;width:82.5pt;height:11.25pt;z-index:251749376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">
                            <v:shape id="5-Point Star 11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2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3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4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Spring MVC + REST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0400" behindDoc="0" locked="0" layoutInCell="1" allowOverlap="1" wp14:anchorId="0D4B88D9" wp14:editId="25CDAA46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17" name="5-Point Star 17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5-Point Star 18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5-Point Star 19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5-Point Star 20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1E89D721" id="Group 16" o:spid="_x0000_s1026" style="position:absolute;margin-left:1.15pt;margin-top:.9pt;width:82.5pt;height:11.25pt;z-index:251750400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">
                            <v:shape id="5-Point Star 17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9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0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Spring JDBC + Data JPA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1424" behindDoc="0" locked="0" layoutInCell="1" allowOverlap="1" wp14:anchorId="5E0A172B" wp14:editId="4427C15C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22" name="Group 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23" name="5-Point Star 23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5-Point Star 24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5-Point Star 25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5-Point Star 26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7436A7BC" id="Group 22" o:spid="_x0000_s1026" style="position:absolute;margin-left:1.15pt;margin-top:.7pt;width:82.5pt;height:11.25pt;z-index:251751424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">
                            <v:shape id="5-Point Star 23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4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5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6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Spring Integration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2448" behindDoc="0" locked="0" layoutInCell="1" allowOverlap="1" wp14:anchorId="4431C01C" wp14:editId="43A3DC45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28" name="Group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29" name="5-Point Star 29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5-Point Star 30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5-Point Star 31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2516E30A" id="Group 28" o:spid="_x0000_s1026" style="position:absolute;margin-left:1.15pt;margin-top:.5pt;width:59.25pt;height:11.25pt;z-index:251752448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">
                            <v:shape id="5-Point Star 29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30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31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Hibernate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3472" behindDoc="0" locked="0" layoutInCell="1" allowOverlap="1" wp14:anchorId="004624B4" wp14:editId="1DFAB481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34" name="Group 3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35" name="5-Point Star 35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5-Point Star 36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5-Point Star 37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303FB75" id="Group 34" o:spid="_x0000_s1026" style="position:absolute;margin-left:1.15pt;margin-top:1.05pt;width:59.25pt;height:11.25pt;z-index:251753472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">
                            <v:shape id="5-Point Star 35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36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37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HTML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4496" behindDoc="0" locked="0" layoutInCell="1" allowOverlap="1" wp14:anchorId="35EB8BA9" wp14:editId="2859AF9B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52" name="Group 5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53" name="5-Point Star 53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" name="5-Point Star 54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5-Point Star 55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5-Point Star 56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CDAF7F0" id="Group 52" o:spid="_x0000_s1026" style="position:absolute;margin-left:1.15pt;margin-top:1.2pt;width:82.5pt;height:11.25pt;z-index:251754496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">
                            <v:shape id="5-Point Star 53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54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55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56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CSS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5520" behindDoc="0" locked="0" layoutInCell="1" allowOverlap="1" wp14:anchorId="13B2A5A7" wp14:editId="4789B110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457200" cy="142875"/>
                            <wp:effectExtent l="38100" t="38100" r="38100" b="47625"/>
                            <wp:wrapNone/>
                            <wp:docPr id="58" name="Group 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200" cy="142875"/>
                                      <a:chOff x="0" y="0"/>
                                      <a:chExt cx="457200" cy="142875"/>
                                    </a:xfrm>
                                  </wpg:grpSpPr>
                                  <wps:wsp>
                                    <wps:cNvPr id="59" name="5-Point Star 59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5-Point Star 60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7FFD4524" id="Group 58" o:spid="_x0000_s1026" style="position:absolute;margin-left:1.15pt;margin-top:1.75pt;width:36pt;height:11.25pt;z-index:251755520;mso-width-relative:margin" coordsize="4572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">
                            <v:shape id="5-Point Star 59" o:spid="_x0000_s1027" style="position:absolute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60" o:spid="_x0000_s1028" style="position:absolute;left:295275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Bootstrap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6544" behindDoc="0" locked="0" layoutInCell="1" allowOverlap="1" wp14:anchorId="085A91E6" wp14:editId="159BEB4A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64" name="Group 6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65" name="5-Point Star 65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5-Point Star 66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7" name="5-Point Star 67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5-Point Star 68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3C028368" id="Group 64" o:spid="_x0000_s1026" style="position:absolute;margin-left:1.15pt;margin-top:1.55pt;width:82.5pt;height:11.25pt;z-index:251756544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">
                            <v:shape id="5-Point Star 65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66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67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68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jQuery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7568" behindDoc="0" locked="0" layoutInCell="1" allowOverlap="1" wp14:anchorId="199E3B58" wp14:editId="6657610E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70" name="Group 7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71" name="5-Point Star 71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5-Point Star 72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" name="5-Point Star 73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4" name="5-Point Star 74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52720EA7" id="Group 70" o:spid="_x0000_s1026" style="position:absolute;margin-left:1.15pt;margin-top:1.35pt;width:82.5pt;height:11.25pt;z-index:251757568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">
                            <v:shape id="5-Point Star 71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72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73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74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JavaScript</w:t>
                  </w:r>
                </w:p>
              </w:tc>
              <w:tc>
                <w:tcPr>
                  <w:tcW w:w="2435" w:type="dxa"/>
                </w:tcPr>
                <w:p w:rsidR="000278A9" w:rsidRPr="00B75569" w:rsidRDefault="00D719AF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8592" behindDoc="0" locked="0" layoutInCell="1" allowOverlap="1" wp14:anchorId="413337DE" wp14:editId="64F31B0F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76" name="Group 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77" name="5-Point Star 77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8" name="5-Point Star 78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" name="5-Point Star 79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6FD0068" id="Group 76" o:spid="_x0000_s1026" style="position:absolute;margin-left:1.15pt;margin-top:1.15pt;width:59.25pt;height:11.25pt;z-index:251758592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">
                            <v:shape id="5-Point Star 77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78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79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Angular/</w:t>
                  </w:r>
                  <w:proofErr w:type="spellStart"/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TypeScript</w:t>
                  </w:r>
                  <w:proofErr w:type="spellEnd"/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59616" behindDoc="0" locked="0" layoutInCell="1" allowOverlap="1" wp14:anchorId="5D61FF5D" wp14:editId="138E88BA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457200" cy="142875"/>
                            <wp:effectExtent l="38100" t="38100" r="38100" b="47625"/>
                            <wp:wrapNone/>
                            <wp:docPr id="88" name="Group 8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200" cy="142875"/>
                                      <a:chOff x="0" y="0"/>
                                      <a:chExt cx="457200" cy="142875"/>
                                    </a:xfrm>
                                  </wpg:grpSpPr>
                                  <wps:wsp>
                                    <wps:cNvPr id="89" name="5-Point Star 89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5-Point Star 90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0EFE5EA2" id="Group 88" o:spid="_x0000_s1026" style="position:absolute;margin-left:1.15pt;margin-top:1.5pt;width:36pt;height:11.25pt;z-index:251759616;mso-width-relative:margin" coordsize="4572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">
                            <v:shape id="5-Point Star 89" o:spid="_x0000_s1027" style="position:absolute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90" o:spid="_x0000_s1028" style="position:absolute;left:295275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J</w:t>
                  </w: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U</w:t>
                  </w: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nit</w:t>
                  </w:r>
                </w:p>
              </w:tc>
              <w:tc>
                <w:tcPr>
                  <w:tcW w:w="2435" w:type="dxa"/>
                </w:tcPr>
                <w:p w:rsidR="000278A9" w:rsidRPr="00B75569" w:rsidRDefault="00D719AF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0640" behindDoc="0" locked="0" layoutInCell="1" allowOverlap="1" wp14:anchorId="5E1FF74C" wp14:editId="0B5F1380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100" name="Group 10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101" name="5-Point Star 101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2" name="5-Point Star 102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3" name="5-Point Star 103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4" name="5-Point Star 104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6A2A010" id="Group 100" o:spid="_x0000_s1026" style="position:absolute;margin-left:1.15pt;margin-top:.75pt;width:82.5pt;height:11.25pt;z-index:251760640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">
                            <v:shape id="5-Point Star 101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02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03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04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proofErr w:type="spellStart"/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Mockito</w:t>
                  </w:r>
                  <w:proofErr w:type="spellEnd"/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1664" behindDoc="0" locked="0" layoutInCell="1" allowOverlap="1" wp14:anchorId="597BD6C3" wp14:editId="7EEAD8B1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6985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106" name="Group 1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107" name="5-Point Star 107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" name="5-Point Star 108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9" name="5-Point Star 109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B0F482E" id="Group 106" o:spid="_x0000_s1026" style="position:absolute;margin-left:1.15pt;margin-top:.55pt;width:59.25pt;height:11.25pt;z-index:251761664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">
                            <v:shape id="5-Point Star 107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08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09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proofErr w:type="spellStart"/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lastRenderedPageBreak/>
                    <w:t>PowerMock</w:t>
                  </w:r>
                  <w:proofErr w:type="spellEnd"/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2688" behindDoc="0" locked="0" layoutInCell="1" allowOverlap="1" wp14:anchorId="1288070C" wp14:editId="07831DDF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457200" cy="142875"/>
                            <wp:effectExtent l="38100" t="38100" r="38100" b="47625"/>
                            <wp:wrapNone/>
                            <wp:docPr id="112" name="Group 1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200" cy="142875"/>
                                      <a:chOff x="0" y="0"/>
                                      <a:chExt cx="457200" cy="142875"/>
                                    </a:xfrm>
                                  </wpg:grpSpPr>
                                  <wps:wsp>
                                    <wps:cNvPr id="113" name="5-Point Star 113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4" name="5-Point Star 114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5106A54C" id="Group 112" o:spid="_x0000_s1026" style="position:absolute;margin-left:1.15pt;margin-top:1.1pt;width:36pt;height:11.25pt;z-index:251762688;mso-width-relative:margin" coordsize="4572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">
                            <v:shape id="5-Point Star 113" o:spid="_x0000_s1027" style="position:absolute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14" o:spid="_x0000_s1028" style="position:absolute;left:295275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proofErr w:type="spellStart"/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WireMock</w:t>
                  </w:r>
                  <w:proofErr w:type="spellEnd"/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6784" behindDoc="0" locked="0" layoutInCell="1" allowOverlap="1" wp14:anchorId="4C1DA491" wp14:editId="283F1D21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148" name="Group 1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149" name="5-Point Star 149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0" name="5-Point Star 150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1" name="5-Point Star 151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4A1B1EF" id="Group 148" o:spid="_x0000_s1026" style="position:absolute;margin-left:1.15pt;margin-top:.9pt;width:59.25pt;height:11.25pt;z-index:251766784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">
                            <v:shape id="5-Point Star 149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0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51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4736" behindDoc="0" locked="0" layoutInCell="1" allowOverlap="1" wp14:anchorId="184D3549" wp14:editId="6501F122">
                            <wp:simplePos x="0" y="0"/>
                            <wp:positionH relativeFrom="column">
                              <wp:posOffset>4211955</wp:posOffset>
                            </wp:positionH>
                            <wp:positionV relativeFrom="paragraph">
                              <wp:posOffset>7837805</wp:posOffset>
                            </wp:positionV>
                            <wp:extent cx="1333500" cy="142875"/>
                            <wp:effectExtent l="38100" t="38100" r="38100" b="47625"/>
                            <wp:wrapNone/>
                            <wp:docPr id="136" name="Group 13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33500" cy="142875"/>
                                      <a:chOff x="0" y="0"/>
                                      <a:chExt cx="1333500" cy="142875"/>
                                    </a:xfrm>
                                  </wpg:grpSpPr>
                                  <wps:wsp>
                                    <wps:cNvPr id="137" name="5-Point Star 137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8" name="5-Point Star 138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9" name="5-Point Star 139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0" name="5-Point Star 140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1" name="5-Point Star 141"/>
                                    <wps:cNvSpPr/>
                                    <wps:spPr>
                                      <a:xfrm>
                                        <a:off x="11715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70C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223D84D" id="Group 136" o:spid="_x0000_s1026" style="position:absolute;margin-left:331.65pt;margin-top:617.15pt;width:105pt;height:11.25pt;z-index:251764736" coordsize="1333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">
                            <v:shape id="5-Point Star 137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38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39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40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41" o:spid="_x0000_s1031" style="position:absolute;left:11715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" path="m,54573r61850,1l80963,r19112,54574l161925,54573,111887,88301r19113,54574l80963,109146,30925,142875,50038,88301,,54573xe" fillcolor="white [3212]" strokecolor="#0070c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Maven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3712" behindDoc="0" locked="0" layoutInCell="1" allowOverlap="1" wp14:anchorId="168C875C" wp14:editId="28319E61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118" name="Group 1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119" name="5-Point Star 119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0" name="5-Point Star 120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1" name="5-Point Star 121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2" name="5-Point Star 122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AA4788E" id="Group 118" o:spid="_x0000_s1026" style="position:absolute;margin-left:1.15pt;margin-top:.5pt;width:82.5pt;height:11.25pt;z-index:251763712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">
                            <v:shape id="5-Point Star 119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20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21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22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0278A9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Jenkins</w:t>
                  </w:r>
                </w:p>
              </w:tc>
              <w:tc>
                <w:tcPr>
                  <w:tcW w:w="2435" w:type="dxa"/>
                </w:tcPr>
                <w:p w:rsidR="000278A9" w:rsidRPr="00B75569" w:rsidRDefault="000278A9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1295AD6F" wp14:editId="132B25A9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61925" cy="142875"/>
                            <wp:effectExtent l="38100" t="38100" r="47625" b="47625"/>
                            <wp:wrapNone/>
                            <wp:docPr id="143" name="5-Point Star 1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4287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FD68350" id="5-Point Star 143" o:spid="_x0000_s1026" style="position:absolute;margin-left:1.15pt;margin-top:1.05pt;width:12.75pt;height:11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" path="m,54573r61850,1l80963,r19112,54574l161925,54573,111887,88301r19113,54574l80963,109146,30925,142875,50038,88301,,54573xe" fillcolor="white [3212]" strokecolor="#c00000" strokeweight="1.5pt">
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033A8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9033A8" w:rsidRPr="00B75569" w:rsidRDefault="009033A8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proofErr w:type="spellStart"/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SonarQube</w:t>
                  </w:r>
                  <w:proofErr w:type="spellEnd"/>
                </w:p>
              </w:tc>
              <w:tc>
                <w:tcPr>
                  <w:tcW w:w="2435" w:type="dxa"/>
                </w:tcPr>
                <w:p w:rsidR="009033A8" w:rsidRPr="00B75569" w:rsidRDefault="009033A8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85216" behindDoc="0" locked="0" layoutInCell="1" allowOverlap="1" wp14:anchorId="7A7C6227" wp14:editId="10CE7512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203" name="Group 20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204" name="5-Point Star 204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5-Point Star 205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5-Point Star 206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5-Point Star 207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0328A6CC" id="Group 203" o:spid="_x0000_s1026" style="position:absolute;margin-left:.75pt;margin-top:1.1pt;width:82.5pt;height:11.25pt;z-index:251785216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">
                            <v:shape id="5-Point Star 204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05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06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207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435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proofErr w:type="spellStart"/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Git</w:t>
                  </w:r>
                  <w:proofErr w:type="spellEnd"/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 xml:space="preserve"> &amp; </w:t>
                  </w:r>
                  <w:proofErr w:type="spellStart"/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Github</w:t>
                  </w:r>
                  <w:proofErr w:type="spellEnd"/>
                </w:p>
              </w:tc>
              <w:tc>
                <w:tcPr>
                  <w:tcW w:w="2435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69856" behindDoc="0" locked="0" layoutInCell="1" allowOverlap="1" wp14:anchorId="2A20FB49" wp14:editId="4E54EBDF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457200" cy="142875"/>
                            <wp:effectExtent l="38100" t="38100" r="38100" b="47625"/>
                            <wp:wrapNone/>
                            <wp:docPr id="161" name="Group 16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57200" cy="142875"/>
                                      <a:chOff x="0" y="0"/>
                                      <a:chExt cx="457200" cy="142875"/>
                                    </a:xfrm>
                                  </wpg:grpSpPr>
                                  <wps:wsp>
                                    <wps:cNvPr id="162" name="5-Point Star 162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3" name="5-Point Star 163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59E9B2FF" id="Group 161" o:spid="_x0000_s1026" style="position:absolute;margin-left:.85pt;margin-top:.95pt;width:36pt;height:11.25pt;z-index:251769856;mso-width-relative:margin" coordsize="4572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">
                            <v:shape id="5-Point Star 162" o:spid="_x0000_s1027" style="position:absolute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63" o:spid="_x0000_s1028" style="position:absolute;left:295275;width:161925;height:142875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Tortoise SVN</w:t>
                  </w:r>
                </w:p>
              </w:tc>
              <w:tc>
                <w:tcPr>
                  <w:tcW w:w="2435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71904" behindDoc="0" locked="0" layoutInCell="1" allowOverlap="1" wp14:anchorId="7235D627" wp14:editId="1665964C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19050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167" name="Group 1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168" name="5-Point Star 168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9" name="5-Point Star 169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0" name="5-Point Star 170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5525A09" id="Group 167" o:spid="_x0000_s1026" style="position:absolute;margin-left:.85pt;margin-top:1.5pt;width:59.25pt;height:11.25pt;z-index:251771904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">
                            <v:shape id="5-Point Star 168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69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70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2435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Eclipse, STS, IBM RAD</w:t>
                  </w:r>
                </w:p>
              </w:tc>
              <w:tc>
                <w:tcPr>
                  <w:tcW w:w="2435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76000" behindDoc="0" locked="0" layoutInCell="1" allowOverlap="1" wp14:anchorId="7235D627" wp14:editId="1665964C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13970</wp:posOffset>
                            </wp:positionV>
                            <wp:extent cx="1047750" cy="142875"/>
                            <wp:effectExtent l="38100" t="38100" r="38100" b="47625"/>
                            <wp:wrapNone/>
                            <wp:docPr id="179" name="Group 17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47750" cy="142875"/>
                                      <a:chOff x="0" y="0"/>
                                      <a:chExt cx="1047750" cy="142875"/>
                                    </a:xfrm>
                                  </wpg:grpSpPr>
                                  <wps:wsp>
                                    <wps:cNvPr id="180" name="5-Point Star 180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1" name="5-Point Star 181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2" name="5-Point Star 182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3" name="5-Point Star 183"/>
                                    <wps:cNvSpPr/>
                                    <wps:spPr>
                                      <a:xfrm>
                                        <a:off x="88582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F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20F29A4" id="Group 179" o:spid="_x0000_s1026" style="position:absolute;margin-left:.85pt;margin-top:1.1pt;width:82.5pt;height:11.25pt;z-index:251776000;mso-width-relative:margin" coordsize="1047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">
                            <v:shape id="5-Point Star 180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1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2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3" o:spid="_x0000_s1030" style="position:absolute;left:8858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" path="m,54573r61850,1l80963,r19112,54574l161925,54573,111887,88301r19113,54574l80963,109146,30925,142875,50038,88301,,54573xe" fillcolor="white [3212]" strokecolor="#00b0f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 xml:space="preserve">Tomcat, </w:t>
                  </w:r>
                  <w:proofErr w:type="spellStart"/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Websphere</w:t>
                  </w:r>
                  <w:proofErr w:type="spellEnd"/>
                </w:p>
              </w:tc>
              <w:tc>
                <w:tcPr>
                  <w:tcW w:w="2435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78048" behindDoc="0" locked="0" layoutInCell="1" allowOverlap="1" wp14:anchorId="7235D627" wp14:editId="1665964C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185" name="Group 18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186" name="5-Point Star 186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7" name="5-Point Star 187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8" name="5-Point Star 188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547FEC6A" id="Group 185" o:spid="_x0000_s1026" style="position:absolute;margin-left:.85pt;margin-top:.9pt;width:59.25pt;height:11.25pt;z-index:251778048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">
                            <v:shape id="5-Point Star 186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7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88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Visual Studio Code</w:t>
                  </w:r>
                </w:p>
              </w:tc>
              <w:tc>
                <w:tcPr>
                  <w:tcW w:w="2435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 w:rsidRPr="00B75569"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mc:AlternateContent>
                      <mc:Choice Requires="wpg">
                        <w:drawing>
                          <wp:anchor distT="0" distB="0" distL="114300" distR="114300" simplePos="0" relativeHeight="251780096" behindDoc="0" locked="0" layoutInCell="1" allowOverlap="1" wp14:anchorId="7235D627" wp14:editId="1665964C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752475" cy="142875"/>
                            <wp:effectExtent l="38100" t="38100" r="47625" b="47625"/>
                            <wp:wrapNone/>
                            <wp:docPr id="191" name="Group 19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752475" cy="142875"/>
                                      <a:chOff x="0" y="0"/>
                                      <a:chExt cx="752475" cy="142875"/>
                                    </a:xfrm>
                                  </wpg:grpSpPr>
                                  <wps:wsp>
                                    <wps:cNvPr id="192" name="5-Point Star 192"/>
                                    <wps:cNvSpPr/>
                                    <wps:spPr>
                                      <a:xfrm>
                                        <a:off x="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3" name="5-Point Star 193"/>
                                    <wps:cNvSpPr/>
                                    <wps:spPr>
                                      <a:xfrm>
                                        <a:off x="295275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FFC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4" name="5-Point Star 194"/>
                                    <wps:cNvSpPr/>
                                    <wps:spPr>
                                      <a:xfrm>
                                        <a:off x="590550" y="0"/>
                                        <a:ext cx="161925" cy="142875"/>
                                      </a:xfrm>
                                      <a:prstGeom prst="star5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9050"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6FE887B5" id="Group 191" o:spid="_x0000_s1026" style="position:absolute;margin-left:.85pt;margin-top:1.45pt;width:59.25pt;height:11.25pt;z-index:251780096;mso-width-relative:margin" coordsize="7524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">
                            <v:shape id="5-Point Star 192" o:spid="_x0000_s1027" style="position:absolute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" path="m,54573r61850,1l80963,r19112,54574l161925,54573,111887,88301r19113,54574l80963,109146,30925,142875,50038,88301,,54573xe" fillcolor="white [3212]" strokecolor="#c00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93" o:spid="_x0000_s1028" style="position:absolute;left:2952;width:1620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" path="m,54573r61850,1l80963,r19112,54574l161925,54573,111887,88301r19113,54574l80963,109146,30925,142875,50038,88301,,54573xe" fillcolor="white [3212]" strokecolor="#ffc00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  <v:shape id="5-Point Star 194" o:spid="_x0000_s1029" style="position:absolute;left:5905;width:1619;height:1428;visibility:visible;mso-wrap-style:square;v-text-anchor:middle" coordsize="16192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" path="m,54573r61850,1l80963,r19112,54574l161925,54573,111887,88301r19113,54574l80963,109146,30925,142875,50038,88301,,54573xe" fillcolor="white [3212]" strokecolor="#00b050" strokeweight="1.5pt">
  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  <w:tr w:rsidR="00592DD1" w:rsidRPr="00B75569" w:rsidTr="00520400">
              <w:trPr>
                <w:trHeight w:val="369"/>
              </w:trPr>
              <w:tc>
                <w:tcPr>
                  <w:tcW w:w="4984" w:type="dxa"/>
                </w:tcPr>
                <w:p w:rsidR="00592DD1" w:rsidRPr="00B75569" w:rsidRDefault="00592DD1" w:rsidP="006979C3">
                  <w:pPr>
                    <w:framePr w:hSpace="180" w:wrap="around" w:vAnchor="text" w:hAnchor="text" w:y="1"/>
                    <w:suppressOverlap/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t>Node, NPM</w:t>
                  </w:r>
                </w:p>
              </w:tc>
              <w:tc>
                <w:tcPr>
                  <w:tcW w:w="2435" w:type="dxa"/>
                </w:tcPr>
                <w:p w:rsidR="00592DD1" w:rsidRPr="00B75569" w:rsidRDefault="00DC2758" w:rsidP="006979C3">
                  <w:pPr>
                    <w:framePr w:hSpace="180" w:wrap="around" w:vAnchor="text" w:hAnchor="text" w:y="1"/>
                    <w:suppressOverlap/>
                    <w:jc w:val="center"/>
                    <w:rPr>
                      <w:noProof/>
                      <w:lang w:val="en-IN" w:eastAsia="en-IN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3168" behindDoc="0" locked="0" layoutInCell="1" allowOverlap="1">
                            <wp:simplePos x="0" y="0"/>
                            <wp:positionH relativeFrom="column">
                              <wp:posOffset>13970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61925" cy="142875"/>
                            <wp:effectExtent l="38100" t="38100" r="47625" b="47625"/>
                            <wp:wrapNone/>
                            <wp:docPr id="198" name="5-Point Star 1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925" cy="142875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905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17ACAC" id="5-Point Star 198" o:spid="_x0000_s1026" style="position:absolute;margin-left:1.1pt;margin-top:1pt;width:12.75pt;height:11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" path="m,54573r61850,1l80963,r19112,54574l161925,54573,111887,88301r19113,54574l80963,109146,30925,142875,50038,88301,,54573xe" fillcolor="white [3212]" strokecolor="#c00000" strokeweight="1.5pt">
                            <v:path arrowok="t" o:connecttype="custom" o:connectlocs="0,54573;61850,54574;80963,0;100075,54574;161925,54573;111887,88301;131000,142875;80963,109146;30925,142875;50038,88301;0,54573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0278A9" w:rsidRPr="009F50CC" w:rsidRDefault="000278A9" w:rsidP="00ED7B84"/>
        </w:tc>
      </w:tr>
      <w:tr w:rsidR="000278A9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0278A9" w:rsidRPr="00024E30" w:rsidRDefault="00A82628" w:rsidP="00A14AF2">
            <w:pPr>
              <w:pStyle w:val="Heading1"/>
            </w:pPr>
            <w:r>
              <w:lastRenderedPageBreak/>
              <w:t>Professional E</w:t>
            </w:r>
            <w:r w:rsidR="00A14AF2">
              <w:t>ngagements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0278A9" w:rsidRPr="001C53A0" w:rsidRDefault="007D1DA1" w:rsidP="00ED7B84">
            <w:pPr>
              <w:pStyle w:val="Heading2"/>
              <w:rPr>
                <w:b w:val="0"/>
                <w:color w:val="943634" w:themeColor="accent2" w:themeShade="BF"/>
              </w:rPr>
            </w:pPr>
            <w:r w:rsidRPr="001C53A0">
              <w:rPr>
                <w:b w:val="0"/>
                <w:color w:val="943634" w:themeColor="accent2" w:themeShade="BF"/>
              </w:rPr>
              <w:t>Feb</w:t>
            </w:r>
            <w:r w:rsidR="00D8522E" w:rsidRPr="001C53A0">
              <w:rPr>
                <w:b w:val="0"/>
                <w:color w:val="943634" w:themeColor="accent2" w:themeShade="BF"/>
              </w:rPr>
              <w:t xml:space="preserve"> 2018 - Current</w:t>
            </w:r>
          </w:p>
          <w:p w:rsidR="007D1DA1" w:rsidRDefault="00D8522E" w:rsidP="007D1DA1">
            <w:pPr>
              <w:spacing w:line="360" w:lineRule="auto"/>
            </w:pPr>
            <w:r>
              <w:t>Associate</w:t>
            </w:r>
            <w:r w:rsidR="000278A9" w:rsidRPr="001A2DAF">
              <w:t xml:space="preserve">, </w:t>
            </w:r>
            <w:r>
              <w:t>Cognizant Technology Solutions</w:t>
            </w:r>
          </w:p>
          <w:p w:rsidR="00FA2A17" w:rsidRDefault="00FA2A17" w:rsidP="00FA2A17">
            <w:pPr>
              <w:spacing w:after="240"/>
            </w:pPr>
            <w:r>
              <w:t>Design &amp; development of</w:t>
            </w:r>
            <w:r w:rsidRPr="00F10005">
              <w:t xml:space="preserve"> Spring Integration based service to communicate information between VC++ based system with 3rd party REST API </w:t>
            </w:r>
            <w:r>
              <w:t xml:space="preserve">and Microsoft Azure Service Bus via </w:t>
            </w:r>
            <w:proofErr w:type="spellStart"/>
            <w:r>
              <w:t>Tibco</w:t>
            </w:r>
            <w:proofErr w:type="spellEnd"/>
            <w:r>
              <w:t xml:space="preserve"> EMS.</w:t>
            </w:r>
          </w:p>
          <w:p w:rsidR="00F10005" w:rsidRPr="007D1DA1" w:rsidRDefault="00F10005" w:rsidP="007D1DA1">
            <w:p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Role &amp; Responsibility</w:t>
            </w:r>
          </w:p>
          <w:p w:rsidR="00FA2A17" w:rsidRDefault="00FA2A17" w:rsidP="00F10005">
            <w:pPr>
              <w:pStyle w:val="ListBullet"/>
            </w:pPr>
            <w:r>
              <w:t>Analyze 3</w:t>
            </w:r>
            <w:r w:rsidRPr="00FA2A17">
              <w:rPr>
                <w:vertAlign w:val="superscript"/>
              </w:rPr>
              <w:t>rd</w:t>
            </w:r>
            <w:r>
              <w:t xml:space="preserve"> Party API and Azure Service Bus data flows and design a data structure to </w:t>
            </w:r>
            <w:r w:rsidR="003930A8">
              <w:t xml:space="preserve">filter and </w:t>
            </w:r>
            <w:r>
              <w:t>transform data between API and VC++ client.</w:t>
            </w:r>
          </w:p>
          <w:p w:rsidR="00F10005" w:rsidRDefault="00F10005" w:rsidP="00F10005">
            <w:pPr>
              <w:pStyle w:val="ListBullet"/>
            </w:pPr>
            <w:r>
              <w:t xml:space="preserve">Collaboration with Client Developer to communicate, </w:t>
            </w:r>
            <w:r w:rsidRPr="00F10005">
              <w:t>design</w:t>
            </w:r>
            <w:r>
              <w:t>, plan</w:t>
            </w:r>
            <w:r w:rsidRPr="00F10005">
              <w:t xml:space="preserve"> and implement requirement changes</w:t>
            </w:r>
            <w:r>
              <w:t>.</w:t>
            </w:r>
          </w:p>
          <w:p w:rsidR="00FA2A17" w:rsidRDefault="00FA2A17" w:rsidP="00F10005">
            <w:pPr>
              <w:pStyle w:val="ListBullet"/>
            </w:pPr>
            <w:r>
              <w:t>Develop codebase for the service.</w:t>
            </w:r>
          </w:p>
          <w:p w:rsidR="007D1DA1" w:rsidRDefault="00F10005" w:rsidP="00592DD1">
            <w:pPr>
              <w:pStyle w:val="ListBullet"/>
            </w:pPr>
            <w:r>
              <w:t>Development of Test bed for System Integration test that can perform testing with dynamic data sets.</w:t>
            </w:r>
          </w:p>
          <w:p w:rsidR="007D1DA1" w:rsidRDefault="007D1DA1" w:rsidP="007D1DA1">
            <w:pPr>
              <w:pStyle w:val="ListBullet"/>
              <w:numPr>
                <w:ilvl w:val="0"/>
                <w:numId w:val="0"/>
              </w:numPr>
              <w:spacing w:after="0"/>
            </w:pPr>
          </w:p>
          <w:p w:rsidR="00F10005" w:rsidRPr="007D1DA1" w:rsidRDefault="007D1DA1" w:rsidP="007D1DA1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Achi</w:t>
            </w:r>
            <w:r>
              <w:rPr>
                <w:u w:val="dotted"/>
              </w:rPr>
              <w:t>e</w:t>
            </w:r>
            <w:r w:rsidRPr="007D1DA1">
              <w:rPr>
                <w:u w:val="dotted"/>
              </w:rPr>
              <w:t>vements</w:t>
            </w:r>
          </w:p>
          <w:p w:rsidR="00F10005" w:rsidRDefault="00F10005" w:rsidP="00F10005">
            <w:pPr>
              <w:pStyle w:val="ListBullet"/>
            </w:pPr>
            <w:r>
              <w:t xml:space="preserve">Picked up Spring Integration on the job and built up significant expertise of the framework within </w:t>
            </w:r>
            <w:r w:rsidR="007D1DA1">
              <w:t>4 weeks</w:t>
            </w:r>
            <w:r>
              <w:t xml:space="preserve"> of project initiation.</w:t>
            </w:r>
          </w:p>
          <w:p w:rsidR="007D1DA1" w:rsidRDefault="00F10005" w:rsidP="007D1DA1">
            <w:pPr>
              <w:pStyle w:val="ListBullet"/>
            </w:pPr>
            <w:r>
              <w:t>Received multiple client appreciations for successful delivery cycles with client recommended technology stack and framework.</w:t>
            </w:r>
          </w:p>
          <w:p w:rsidR="003930A8" w:rsidRPr="001A2DAF" w:rsidRDefault="00592DD1" w:rsidP="00C41311">
            <w:pPr>
              <w:pStyle w:val="ListBullet"/>
            </w:pPr>
            <w:r w:rsidRPr="00F10005">
              <w:t xml:space="preserve">Continuous Integration setup </w:t>
            </w:r>
            <w:r>
              <w:t>i</w:t>
            </w:r>
            <w:r w:rsidRPr="00F10005">
              <w:t>n client CI-CD</w:t>
            </w:r>
            <w:r>
              <w:t xml:space="preserve"> </w:t>
            </w:r>
            <w:r w:rsidRPr="00F10005">
              <w:t>(Jenkins) environment</w:t>
            </w:r>
            <w:r>
              <w:t>.</w:t>
            </w:r>
          </w:p>
        </w:tc>
      </w:tr>
      <w:tr w:rsidR="00D27966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D27966" w:rsidRDefault="00D27966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D27966" w:rsidRPr="001C53A0" w:rsidRDefault="00D27966" w:rsidP="00ED7B84">
            <w:pPr>
              <w:pStyle w:val="Heading2"/>
              <w:rPr>
                <w:b w:val="0"/>
                <w:color w:val="943634" w:themeColor="accent2" w:themeShade="BF"/>
              </w:rPr>
            </w:pPr>
          </w:p>
        </w:tc>
      </w:tr>
      <w:tr w:rsidR="00C41311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C41311" w:rsidRDefault="00C41311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C41311" w:rsidRPr="001C53A0" w:rsidRDefault="00C41311" w:rsidP="00C41311">
            <w:pPr>
              <w:pStyle w:val="Heading2"/>
              <w:rPr>
                <w:b w:val="0"/>
                <w:color w:val="D99594" w:themeColor="accent2" w:themeTint="99"/>
              </w:rPr>
            </w:pPr>
            <w:r w:rsidRPr="001C53A0">
              <w:rPr>
                <w:b w:val="0"/>
                <w:color w:val="D99594" w:themeColor="accent2" w:themeTint="99"/>
              </w:rPr>
              <w:t>Jul 2017 - Jan 2018</w:t>
            </w:r>
          </w:p>
          <w:p w:rsidR="00C41311" w:rsidRDefault="00C41311" w:rsidP="00C41311">
            <w:pPr>
              <w:spacing w:line="360" w:lineRule="auto"/>
            </w:pPr>
            <w:r>
              <w:t>Associate</w:t>
            </w:r>
            <w:r w:rsidRPr="001A2DAF">
              <w:t xml:space="preserve">, </w:t>
            </w:r>
            <w:r>
              <w:t>Cognizant Technology Solutions</w:t>
            </w:r>
          </w:p>
          <w:p w:rsidR="00C41311" w:rsidRPr="00FA2A17" w:rsidRDefault="00C41311" w:rsidP="00C41311">
            <w:pPr>
              <w:spacing w:after="240"/>
            </w:pPr>
            <w:r>
              <w:t>Design &amp; development of</w:t>
            </w:r>
            <w:r w:rsidRPr="00F10005">
              <w:t xml:space="preserve"> Spring </w:t>
            </w:r>
            <w:r>
              <w:t xml:space="preserve">based system </w:t>
            </w:r>
            <w:r w:rsidRPr="00592DD1">
              <w:t>to analyze operational d</w:t>
            </w:r>
            <w:r>
              <w:t>ata flow between client and</w:t>
            </w:r>
            <w:r w:rsidRPr="00592DD1">
              <w:t xml:space="preserve"> </w:t>
            </w:r>
            <w:r>
              <w:t xml:space="preserve">their </w:t>
            </w:r>
            <w:r w:rsidRPr="00592DD1">
              <w:t>partners</w:t>
            </w:r>
            <w:r>
              <w:t xml:space="preserve"> for identifying and correcting data discrepancies.</w:t>
            </w:r>
          </w:p>
          <w:p w:rsidR="00C41311" w:rsidRPr="007D1DA1" w:rsidRDefault="00C41311" w:rsidP="00C41311">
            <w:p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Role &amp; Responsibility</w:t>
            </w:r>
          </w:p>
          <w:p w:rsidR="00C41311" w:rsidRDefault="00C41311" w:rsidP="00C41311">
            <w:pPr>
              <w:pStyle w:val="ListBullet"/>
            </w:pPr>
            <w:r>
              <w:t>Analyze requirements, identify use cases and technical specifications. Plan the project schedule, team size etc.</w:t>
            </w:r>
          </w:p>
          <w:p w:rsidR="00C41311" w:rsidRDefault="00C41311" w:rsidP="00C41311">
            <w:pPr>
              <w:pStyle w:val="ListBullet"/>
            </w:pPr>
            <w:r w:rsidRPr="00A17039">
              <w:t>Design application architectural components</w:t>
            </w:r>
            <w:r>
              <w:t xml:space="preserve"> </w:t>
            </w:r>
            <w:r w:rsidRPr="00A17039">
              <w:t>(JMS, REST Service, Quartz jobs</w:t>
            </w:r>
            <w:r>
              <w:t>, DB</w:t>
            </w:r>
            <w:r w:rsidRPr="00A17039">
              <w:t xml:space="preserve"> etc.) and communication channels</w:t>
            </w:r>
            <w:r>
              <w:t xml:space="preserve">. </w:t>
            </w:r>
          </w:p>
          <w:p w:rsidR="00C41311" w:rsidRDefault="00C41311" w:rsidP="00C41311">
            <w:pPr>
              <w:pStyle w:val="ListBullet"/>
            </w:pPr>
            <w:r>
              <w:t>D</w:t>
            </w:r>
            <w:r w:rsidRPr="00A17039">
              <w:t>etermine development tools an</w:t>
            </w:r>
            <w:r>
              <w:t>d frameworks.</w:t>
            </w:r>
          </w:p>
          <w:p w:rsidR="00C41311" w:rsidRDefault="00C41311" w:rsidP="00C41311">
            <w:pPr>
              <w:pStyle w:val="ListBullet"/>
            </w:pPr>
            <w:r>
              <w:t>UI design and mockup.</w:t>
            </w:r>
          </w:p>
          <w:p w:rsidR="00C41311" w:rsidRDefault="00C41311" w:rsidP="00C41311">
            <w:pPr>
              <w:pStyle w:val="ListBullet"/>
            </w:pPr>
            <w:r>
              <w:t>Creation of Project artifacts like [Non-] Functional Specification, UI design etc.</w:t>
            </w:r>
          </w:p>
          <w:p w:rsidR="00C41311" w:rsidRDefault="00C41311" w:rsidP="00C41311">
            <w:pPr>
              <w:pStyle w:val="ListBullet"/>
            </w:pPr>
            <w:r>
              <w:t>Planning and distribution of tasks. Track and report schedule variance and update project delivery schedule.</w:t>
            </w:r>
          </w:p>
          <w:p w:rsidR="00C41311" w:rsidRDefault="00C41311" w:rsidP="00C41311">
            <w:pPr>
              <w:pStyle w:val="ListBullet"/>
            </w:pPr>
            <w:r>
              <w:t>Functional testing, Quality Control, deployment and delivery.</w:t>
            </w:r>
          </w:p>
        </w:tc>
      </w:tr>
      <w:tr w:rsidR="00C41311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C41311" w:rsidRDefault="00C41311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C41311" w:rsidRPr="001C53A0" w:rsidRDefault="00C41311" w:rsidP="00C41311">
            <w:pPr>
              <w:pStyle w:val="Heading2"/>
              <w:rPr>
                <w:color w:val="BFBFBF" w:themeColor="background1" w:themeShade="BF"/>
              </w:rPr>
            </w:pPr>
            <w:r w:rsidRPr="001C53A0">
              <w:rPr>
                <w:color w:val="BFBFBF" w:themeColor="background1" w:themeShade="BF"/>
              </w:rPr>
              <w:t>Nov 2016 - Mar 2017</w:t>
            </w:r>
          </w:p>
          <w:p w:rsidR="00C41311" w:rsidRDefault="00C41311" w:rsidP="00C41311">
            <w:pPr>
              <w:spacing w:line="360" w:lineRule="auto"/>
            </w:pPr>
            <w:r>
              <w:t>Associate</w:t>
            </w:r>
            <w:r w:rsidRPr="001A2DAF">
              <w:t xml:space="preserve">, </w:t>
            </w:r>
            <w:r>
              <w:t>Cognizant Technology Solutions</w:t>
            </w:r>
          </w:p>
          <w:p w:rsidR="00C41311" w:rsidRDefault="00C41311" w:rsidP="00C41311">
            <w:r w:rsidRPr="003930A8">
              <w:t>Migrat</w:t>
            </w:r>
            <w:r>
              <w:t>ion of</w:t>
            </w:r>
            <w:r w:rsidRPr="003930A8">
              <w:t xml:space="preserve"> </w:t>
            </w:r>
            <w:r>
              <w:t xml:space="preserve">Microsoft </w:t>
            </w:r>
            <w:r w:rsidRPr="003930A8">
              <w:t>Access DB based standalone application to web based distributed system a</w:t>
            </w:r>
            <w:r>
              <w:t>nd integrate with client portal.</w:t>
            </w:r>
          </w:p>
        </w:tc>
      </w:tr>
      <w:tr w:rsidR="00C41311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C41311" w:rsidRDefault="00C41311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C41311" w:rsidRPr="001C53A0" w:rsidRDefault="00C41311" w:rsidP="00C41311">
            <w:pPr>
              <w:pStyle w:val="Heading2"/>
              <w:rPr>
                <w:b w:val="0"/>
                <w:color w:val="D99594" w:themeColor="accent2" w:themeTint="99"/>
              </w:rPr>
            </w:pPr>
            <w:r w:rsidRPr="001C53A0">
              <w:rPr>
                <w:b w:val="0"/>
                <w:color w:val="D99594" w:themeColor="accent2" w:themeTint="99"/>
              </w:rPr>
              <w:t>Sep 2016 - Nov 2016</w:t>
            </w:r>
          </w:p>
          <w:p w:rsidR="00C41311" w:rsidRDefault="00C41311" w:rsidP="00C41311">
            <w:pPr>
              <w:spacing w:line="360" w:lineRule="auto"/>
            </w:pPr>
            <w:r>
              <w:t>Associate</w:t>
            </w:r>
            <w:r w:rsidRPr="001A2DAF">
              <w:t xml:space="preserve">, </w:t>
            </w:r>
            <w:r>
              <w:t>Cognizant Technology Solutions</w:t>
            </w:r>
          </w:p>
          <w:p w:rsidR="00C41311" w:rsidRDefault="00C41311" w:rsidP="00C41311">
            <w:pPr>
              <w:pStyle w:val="ListBullet"/>
              <w:numPr>
                <w:ilvl w:val="0"/>
                <w:numId w:val="0"/>
              </w:numPr>
            </w:pPr>
            <w:r>
              <w:t>Build a responsive web portal to report real-time daily/monthly operational/performance KPI for client executives to plan future operational efficiency.</w:t>
            </w:r>
          </w:p>
          <w:p w:rsidR="00C41311" w:rsidRPr="007D1DA1" w:rsidRDefault="00C41311" w:rsidP="00C41311">
            <w:p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Role &amp; Responsibility</w:t>
            </w:r>
          </w:p>
          <w:p w:rsidR="00C41311" w:rsidRDefault="00C41311" w:rsidP="00C41311">
            <w:pPr>
              <w:pStyle w:val="ListBullet"/>
            </w:pPr>
            <w:r>
              <w:t>Analysis of existing system to identify KPI calculation algorithms.</w:t>
            </w:r>
          </w:p>
          <w:p w:rsidR="00C41311" w:rsidRDefault="00C41311" w:rsidP="00C41311">
            <w:pPr>
              <w:pStyle w:val="ListBullet"/>
            </w:pPr>
            <w:r>
              <w:t>Design REST Service, communication format and develop JAX-RS based service to expose determined parameter values to responsive UI.</w:t>
            </w:r>
          </w:p>
          <w:p w:rsidR="00C41311" w:rsidRDefault="00C41311" w:rsidP="00C41311">
            <w:pPr>
              <w:pStyle w:val="ListBullet"/>
            </w:pPr>
            <w:r>
              <w:t>Collaborate mockup design of responsive layout in with web designer.</w:t>
            </w:r>
          </w:p>
          <w:p w:rsidR="00C41311" w:rsidRDefault="00C41311" w:rsidP="00C41311">
            <w:pPr>
              <w:pStyle w:val="ListBullet"/>
            </w:pPr>
            <w:r>
              <w:t>Development of Struts based J2EE backend for responsive UI and communication channels with REST service.</w:t>
            </w:r>
          </w:p>
          <w:p w:rsidR="00C41311" w:rsidRDefault="00C41311" w:rsidP="00C41311">
            <w:pPr>
              <w:pStyle w:val="ListBullet"/>
            </w:pPr>
            <w:r>
              <w:t>Functional testing, deployment and warranty support.</w:t>
            </w:r>
          </w:p>
        </w:tc>
      </w:tr>
      <w:tr w:rsidR="00D27966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D27966" w:rsidRDefault="00D27966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D27966" w:rsidRPr="001C53A0" w:rsidRDefault="00D27966" w:rsidP="00C41311">
            <w:pPr>
              <w:pStyle w:val="Heading2"/>
              <w:rPr>
                <w:b w:val="0"/>
                <w:color w:val="D99594" w:themeColor="accent2" w:themeTint="99"/>
              </w:rPr>
            </w:pPr>
          </w:p>
        </w:tc>
      </w:tr>
      <w:tr w:rsidR="00D27966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D27966" w:rsidRDefault="00D27966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D27966" w:rsidRPr="001C53A0" w:rsidRDefault="00D27966" w:rsidP="00C41311">
            <w:pPr>
              <w:pStyle w:val="Heading2"/>
              <w:rPr>
                <w:b w:val="0"/>
                <w:color w:val="D99594" w:themeColor="accent2" w:themeTint="99"/>
              </w:rPr>
            </w:pPr>
          </w:p>
        </w:tc>
      </w:tr>
      <w:tr w:rsidR="00C41311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C41311" w:rsidRDefault="00C41311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C53A0" w:rsidRPr="001C53A0" w:rsidRDefault="001C53A0" w:rsidP="001C53A0">
            <w:pPr>
              <w:pStyle w:val="Heading2"/>
              <w:rPr>
                <w:b w:val="0"/>
                <w:color w:val="943634" w:themeColor="accent2" w:themeShade="BF"/>
              </w:rPr>
            </w:pPr>
            <w:r w:rsidRPr="001C53A0">
              <w:rPr>
                <w:b w:val="0"/>
                <w:color w:val="943634" w:themeColor="accent2" w:themeShade="BF"/>
              </w:rPr>
              <w:t>Mar 2016 – Aug 2016</w:t>
            </w:r>
          </w:p>
          <w:p w:rsidR="001C53A0" w:rsidRDefault="001C53A0" w:rsidP="001C53A0">
            <w:pPr>
              <w:spacing w:line="360" w:lineRule="auto"/>
            </w:pPr>
            <w:r>
              <w:t>Associate</w:t>
            </w:r>
            <w:r w:rsidRPr="001A2DAF">
              <w:t xml:space="preserve">, </w:t>
            </w:r>
            <w:r>
              <w:t>Cognizant Technology Solutions</w:t>
            </w:r>
          </w:p>
          <w:p w:rsidR="001C53A0" w:rsidRDefault="001C53A0" w:rsidP="001C53A0">
            <w:pPr>
              <w:pStyle w:val="ListParagraph"/>
              <w:numPr>
                <w:ilvl w:val="0"/>
                <w:numId w:val="13"/>
              </w:numPr>
              <w:spacing w:after="240"/>
            </w:pPr>
            <w:r>
              <w:t>Develop a highly available, high performance concurrent system that can process data from multiple different systems in reasonable time.</w:t>
            </w:r>
          </w:p>
          <w:p w:rsidR="001C53A0" w:rsidRDefault="001C53A0" w:rsidP="001C53A0">
            <w:pPr>
              <w:pStyle w:val="ListParagraph"/>
              <w:numPr>
                <w:ilvl w:val="0"/>
                <w:numId w:val="13"/>
              </w:numPr>
              <w:spacing w:after="240"/>
            </w:pPr>
            <w:r>
              <w:t>System should be able to withstand database failureand continue operation without it affecting normal processing.</w:t>
            </w:r>
          </w:p>
          <w:p w:rsidR="001C53A0" w:rsidRDefault="001C53A0" w:rsidP="001C53A0">
            <w:pPr>
              <w:pStyle w:val="ListParagraph"/>
              <w:numPr>
                <w:ilvl w:val="0"/>
                <w:numId w:val="13"/>
              </w:numPr>
              <w:spacing w:after="240"/>
            </w:pPr>
            <w:r>
              <w:t>System should be able to replay processing after recovery from database failure.</w:t>
            </w:r>
          </w:p>
          <w:p w:rsidR="001C53A0" w:rsidRDefault="001C53A0" w:rsidP="001C53A0">
            <w:pPr>
              <w:pStyle w:val="ListParagraph"/>
              <w:numPr>
                <w:ilvl w:val="0"/>
                <w:numId w:val="13"/>
              </w:numPr>
              <w:spacing w:after="240"/>
            </w:pPr>
            <w:r>
              <w:t>System should be able to report transaction failures between integrated systems to human POC automatically.</w:t>
            </w:r>
          </w:p>
          <w:p w:rsidR="001C53A0" w:rsidRPr="007D1DA1" w:rsidRDefault="001C53A0" w:rsidP="001C53A0">
            <w:p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Role &amp; Responsibility</w:t>
            </w:r>
          </w:p>
          <w:p w:rsidR="00E21DC1" w:rsidRDefault="00E21DC1" w:rsidP="00E21DC1">
            <w:pPr>
              <w:pStyle w:val="ListBullet"/>
            </w:pPr>
            <w:r>
              <w:t>Fully responsible for development, testing and delivery of all modules.</w:t>
            </w:r>
          </w:p>
          <w:p w:rsidR="00E21DC1" w:rsidRDefault="00E21DC1" w:rsidP="00E21DC1">
            <w:pPr>
              <w:pStyle w:val="ListBullet"/>
            </w:pPr>
            <w:r>
              <w:t>Collaborate with Principal Architect regarding requirement changes, system design updates, technology stack determination etc.</w:t>
            </w:r>
          </w:p>
          <w:p w:rsidR="00E21DC1" w:rsidRDefault="00E21DC1" w:rsidP="00E21DC1">
            <w:pPr>
              <w:pStyle w:val="ListBullet"/>
            </w:pPr>
            <w:r>
              <w:t>Technical documentation including Functional Spec, UI design, Service Contract design etc.</w:t>
            </w:r>
          </w:p>
          <w:p w:rsidR="00E21DC1" w:rsidRDefault="00E21DC1" w:rsidP="00E21DC1">
            <w:pPr>
              <w:pStyle w:val="ListBullet"/>
            </w:pPr>
            <w:r>
              <w:t>Distribution of tasks to team members, tracking progress and quality of delivery periodically.</w:t>
            </w:r>
          </w:p>
          <w:p w:rsidR="001C53A0" w:rsidRDefault="00E21DC1" w:rsidP="00E21DC1">
            <w:pPr>
              <w:pStyle w:val="ListBullet"/>
            </w:pPr>
            <w:r>
              <w:t>Report risks and delays to project manager, onsite coordinator and revise plan and schedule post changes to requirements.</w:t>
            </w:r>
          </w:p>
          <w:p w:rsidR="00E21DC1" w:rsidRDefault="00E21DC1" w:rsidP="00E21DC1">
            <w:pPr>
              <w:pStyle w:val="ListBullet"/>
              <w:numPr>
                <w:ilvl w:val="0"/>
                <w:numId w:val="0"/>
              </w:numPr>
            </w:pPr>
          </w:p>
          <w:p w:rsidR="001C53A0" w:rsidRPr="007D1DA1" w:rsidRDefault="001C53A0" w:rsidP="001C53A0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u w:val="dotted"/>
              </w:rPr>
            </w:pPr>
            <w:r w:rsidRPr="007D1DA1">
              <w:rPr>
                <w:u w:val="dotted"/>
              </w:rPr>
              <w:t>Achi</w:t>
            </w:r>
            <w:r>
              <w:rPr>
                <w:u w:val="dotted"/>
              </w:rPr>
              <w:t>e</w:t>
            </w:r>
            <w:r w:rsidRPr="007D1DA1">
              <w:rPr>
                <w:u w:val="dotted"/>
              </w:rPr>
              <w:t>vements</w:t>
            </w:r>
          </w:p>
          <w:p w:rsidR="00E21DC1" w:rsidRDefault="00E21DC1" w:rsidP="00E21DC1">
            <w:pPr>
              <w:pStyle w:val="ListBullet"/>
            </w:pPr>
            <w:r>
              <w:t>Delivered 100% bug-free code to production despite numerous requirement changes, resource re-allocation etc.</w:t>
            </w:r>
          </w:p>
          <w:p w:rsidR="00E21DC1" w:rsidRDefault="00E21DC1" w:rsidP="00E21DC1">
            <w:pPr>
              <w:pStyle w:val="ListBullet"/>
            </w:pPr>
            <w:r>
              <w:t>Delivered final System with a 100% performance growth on expected/agreed numbers by implementing a highly concurrent system.</w:t>
            </w:r>
          </w:p>
          <w:p w:rsidR="00E21DC1" w:rsidRDefault="00E21DC1" w:rsidP="00E21DC1">
            <w:pPr>
              <w:pStyle w:val="ListBullet"/>
            </w:pPr>
            <w:r>
              <w:t>Received multiple appreciations from client for above expectation deliveries.</w:t>
            </w:r>
          </w:p>
          <w:p w:rsidR="00C41311" w:rsidRDefault="00E21DC1" w:rsidP="00E21DC1">
            <w:pPr>
              <w:pStyle w:val="ListBullet"/>
            </w:pPr>
            <w:r>
              <w:t xml:space="preserve">Built a file-system based custom caching solution for handling database failures due to client limitations of using existing caching solutions like </w:t>
            </w:r>
            <w:proofErr w:type="spellStart"/>
            <w:r>
              <w:t>ehcache</w:t>
            </w:r>
            <w:proofErr w:type="spellEnd"/>
            <w:r>
              <w:t xml:space="preserve">, </w:t>
            </w:r>
            <w:proofErr w:type="spellStart"/>
            <w:r>
              <w:t>infinispan</w:t>
            </w:r>
            <w:proofErr w:type="spellEnd"/>
            <w:r w:rsidR="001C53A0">
              <w:t>.</w:t>
            </w:r>
          </w:p>
        </w:tc>
      </w:tr>
      <w:tr w:rsidR="001C53A0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C53A0" w:rsidRDefault="001C53A0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21DC1" w:rsidRPr="001C53A0" w:rsidRDefault="00E21DC1" w:rsidP="00E21DC1">
            <w:pPr>
              <w:pStyle w:val="Heading2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 xml:space="preserve">Oct </w:t>
            </w:r>
            <w:r w:rsidRPr="001C53A0">
              <w:rPr>
                <w:color w:val="BFBFBF" w:themeColor="background1" w:themeShade="BF"/>
              </w:rPr>
              <w:t>201</w:t>
            </w:r>
            <w:r>
              <w:rPr>
                <w:color w:val="BFBFBF" w:themeColor="background1" w:themeShade="BF"/>
              </w:rPr>
              <w:t>4</w:t>
            </w:r>
            <w:r w:rsidRPr="001C53A0">
              <w:rPr>
                <w:color w:val="BFBFBF" w:themeColor="background1" w:themeShade="BF"/>
              </w:rPr>
              <w:t xml:space="preserve"> - Mar</w:t>
            </w:r>
            <w:r>
              <w:rPr>
                <w:color w:val="BFBFBF" w:themeColor="background1" w:themeShade="BF"/>
              </w:rPr>
              <w:t xml:space="preserve"> 2016</w:t>
            </w:r>
          </w:p>
          <w:p w:rsidR="00E21DC1" w:rsidRDefault="00E21DC1" w:rsidP="00E21DC1">
            <w:pPr>
              <w:spacing w:line="360" w:lineRule="auto"/>
            </w:pPr>
            <w:r>
              <w:t>Associate</w:t>
            </w:r>
            <w:r w:rsidRPr="001A2DAF">
              <w:t xml:space="preserve">, </w:t>
            </w:r>
            <w:r>
              <w:t>Cognizant Technology Solutions</w:t>
            </w:r>
          </w:p>
          <w:p w:rsidR="001C53A0" w:rsidRDefault="00E21DC1" w:rsidP="00E21DC1">
            <w:pPr>
              <w:pStyle w:val="Heading2"/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Worked on various web projects and middleware applications based on Struts, jQuery, EJB, </w:t>
            </w:r>
            <w:proofErr w:type="spellStart"/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JunitEE</w:t>
            </w:r>
            <w:proofErr w:type="spellEnd"/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, SOAP services etc. with solo responsibility of requirement understanding, technical stack decisions, design, development, testing and</w:t>
            </w:r>
            <w: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</w:t>
            </w: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deployments.</w:t>
            </w:r>
          </w:p>
        </w:tc>
      </w:tr>
      <w:tr w:rsidR="001C53A0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C53A0" w:rsidRDefault="001C53A0" w:rsidP="00A14AF2">
            <w:pPr>
              <w:pStyle w:val="Heading1"/>
            </w:pP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21DC1" w:rsidRPr="001C53A0" w:rsidRDefault="00E21DC1" w:rsidP="00E21DC1">
            <w:pPr>
              <w:pStyle w:val="Heading2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</w:t>
            </w:r>
            <w:r w:rsidRPr="001C53A0">
              <w:rPr>
                <w:color w:val="BFBFBF" w:themeColor="background1" w:themeShade="BF"/>
              </w:rPr>
              <w:t xml:space="preserve"> 201</w:t>
            </w:r>
            <w:r>
              <w:rPr>
                <w:color w:val="BFBFBF" w:themeColor="background1" w:themeShade="BF"/>
              </w:rPr>
              <w:t>1</w:t>
            </w:r>
            <w:r w:rsidRPr="001C53A0">
              <w:rPr>
                <w:color w:val="BFBFBF" w:themeColor="background1" w:themeShade="BF"/>
              </w:rPr>
              <w:t xml:space="preserve"> - </w:t>
            </w:r>
            <w:r>
              <w:rPr>
                <w:color w:val="BFBFBF" w:themeColor="background1" w:themeShade="BF"/>
              </w:rPr>
              <w:t>Jun 2014</w:t>
            </w:r>
          </w:p>
          <w:p w:rsidR="00E21DC1" w:rsidRDefault="003C4102" w:rsidP="00E21DC1">
            <w:pPr>
              <w:spacing w:line="360" w:lineRule="auto"/>
            </w:pPr>
            <w:r>
              <w:t>Programmer Analyst</w:t>
            </w:r>
            <w:r w:rsidR="00E21DC1" w:rsidRPr="001A2DAF">
              <w:t xml:space="preserve">, </w:t>
            </w:r>
            <w:r w:rsidR="00E21DC1">
              <w:t>Cognizant Technology Solutions</w:t>
            </w:r>
          </w:p>
          <w:p w:rsidR="00E21DC1" w:rsidRPr="00E21DC1" w:rsidRDefault="00E21DC1" w:rsidP="00E21DC1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Worked for maintenance and support on Internal Compliance systems of a leading US based Insurance provider.</w:t>
            </w:r>
          </w:p>
          <w:p w:rsidR="00E21DC1" w:rsidRPr="00E21DC1" w:rsidRDefault="00E21DC1" w:rsidP="00E21DC1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lastRenderedPageBreak/>
              <w:t xml:space="preserve">Worked with Struts, Adobe Flex, IBM </w:t>
            </w:r>
            <w:proofErr w:type="spellStart"/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Filenet</w:t>
            </w:r>
            <w:proofErr w:type="spellEnd"/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and various Java/J2EE technologies for day to day maintenance and support activities.</w:t>
            </w:r>
          </w:p>
          <w:p w:rsidR="00E21DC1" w:rsidRPr="00E21DC1" w:rsidRDefault="00E21DC1" w:rsidP="00E21DC1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Roles and responsibility included day to day maintenance an</w:t>
            </w:r>
            <w:r w:rsidR="00100E1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d support activities, bug fixes, </w:t>
            </w: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feature updates, ticket handling etc.</w:t>
            </w:r>
          </w:p>
          <w:p w:rsidR="00E21DC1" w:rsidRPr="00E21DC1" w:rsidRDefault="00E21DC1" w:rsidP="00E21DC1">
            <w:pPr>
              <w:pStyle w:val="Heading2"/>
              <w:numPr>
                <w:ilvl w:val="0"/>
                <w:numId w:val="14"/>
              </w:numP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Lead a small team of 3 members</w:t>
            </w:r>
            <w:r w:rsidR="00100E1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</w:t>
            </w: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(inclusive) </w:t>
            </w:r>
            <w:r w:rsidR="00100E1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for 2 years before moving to better opportunities</w:t>
            </w: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.</w:t>
            </w:r>
          </w:p>
          <w:p w:rsidR="001C53A0" w:rsidRPr="00E21DC1" w:rsidRDefault="00E21DC1" w:rsidP="00E21DC1">
            <w:pPr>
              <w:pStyle w:val="Heading2"/>
              <w:numPr>
                <w:ilvl w:val="0"/>
                <w:numId w:val="14"/>
              </w:numPr>
              <w:rPr>
                <w:b w:val="0"/>
              </w:rPr>
            </w:pPr>
            <w:r w:rsidRPr="00E21DC1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Received multiple accolades from clients for handling critical issues in production.</w:t>
            </w:r>
          </w:p>
        </w:tc>
      </w:tr>
      <w:tr w:rsidR="00100E11" w:rsidTr="00FC0966">
        <w:tc>
          <w:tcPr>
            <w:tcW w:w="1701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00E11" w:rsidRDefault="00100E11" w:rsidP="00100E11">
            <w:pPr>
              <w:pStyle w:val="Heading1"/>
            </w:pPr>
            <w:r>
              <w:lastRenderedPageBreak/>
              <w:t>Additional Responsibilities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100E11" w:rsidRDefault="00100E11" w:rsidP="00100E11">
            <w:r>
              <w:t xml:space="preserve">I act as an active member in a team of </w:t>
            </w:r>
            <w:r w:rsidRPr="00DD3131">
              <w:rPr>
                <w:u w:val="dotted"/>
              </w:rPr>
              <w:t>Code Quality review specialists and Solution designers</w:t>
            </w:r>
            <w:r>
              <w:t xml:space="preserve"> in my current project.</w:t>
            </w:r>
          </w:p>
          <w:p w:rsidR="00100E11" w:rsidRDefault="00100E11" w:rsidP="00100E11"/>
          <w:p w:rsidR="00100E11" w:rsidRDefault="00100E11" w:rsidP="00100E11">
            <w:r w:rsidRPr="00817588">
              <w:t xml:space="preserve">I make periodic presentations to </w:t>
            </w:r>
            <w:r>
              <w:t>various</w:t>
            </w:r>
            <w:r w:rsidRPr="00817588">
              <w:t xml:space="preserve"> development teams to introd</w:t>
            </w:r>
            <w:r>
              <w:t xml:space="preserve">uce them with new technologies </w:t>
            </w:r>
            <w:r w:rsidRPr="00817588">
              <w:t>and good practices</w:t>
            </w:r>
            <w:r>
              <w:t xml:space="preserve"> to follow for effective usage</w:t>
            </w:r>
            <w:r w:rsidRPr="00817588">
              <w:t>.</w:t>
            </w:r>
          </w:p>
          <w:p w:rsidR="00100E11" w:rsidRDefault="00100E11" w:rsidP="00100E11"/>
          <w:p w:rsidR="00100E11" w:rsidRDefault="00100E11" w:rsidP="00100E11">
            <w:r>
              <w:t>I have also taken part in a few coding challenges organized by our organization where we took part forming team of various members from different development portfolios.</w:t>
            </w:r>
          </w:p>
          <w:p w:rsidR="00100E11" w:rsidRDefault="00100E11" w:rsidP="00100E11"/>
          <w:p w:rsidR="00100E11" w:rsidRDefault="00100E11" w:rsidP="00100E11">
            <w:r>
              <w:t xml:space="preserve">I </w:t>
            </w:r>
            <w:r w:rsidRPr="00817588">
              <w:t xml:space="preserve">also had opportunities to </w:t>
            </w:r>
            <w:r>
              <w:rPr>
                <w:u w:val="dotted"/>
              </w:rPr>
              <w:t>mentor few</w:t>
            </w:r>
            <w:r w:rsidRPr="00DD3131">
              <w:rPr>
                <w:u w:val="dotted"/>
              </w:rPr>
              <w:t xml:space="preserve"> junior colleagues</w:t>
            </w:r>
            <w:r w:rsidRPr="00817588">
              <w:t xml:space="preserve"> and it has been a good experience having to share the learning from my professional career to help build their confidence and skills.</w:t>
            </w:r>
          </w:p>
        </w:tc>
      </w:tr>
      <w:tr w:rsidR="000278A9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0278A9" w:rsidRPr="00024E30" w:rsidRDefault="006529F9" w:rsidP="00B8408B">
            <w:pPr>
              <w:pStyle w:val="Heading1"/>
            </w:pPr>
            <w:r>
              <w:t>Educatio</w:t>
            </w:r>
            <w:r w:rsidR="00B8408B">
              <w:t>n</w:t>
            </w:r>
            <w:r>
              <w:t xml:space="preserve"> 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529F9" w:rsidRPr="001A2DAF" w:rsidRDefault="006529F9" w:rsidP="006529F9">
            <w:pPr>
              <w:pStyle w:val="Heading2"/>
            </w:pPr>
            <w:r>
              <w:t>Bachelor of Technology, Computer Science &amp; Engineering</w:t>
            </w:r>
          </w:p>
          <w:p w:rsidR="000278A9" w:rsidRPr="006529F9" w:rsidRDefault="006529F9" w:rsidP="00ED7B84">
            <w:pPr>
              <w:pStyle w:val="Heading2"/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SMIT, West Bengal</w:t>
            </w:r>
            <w:r w:rsidR="000278A9" w:rsidRPr="006529F9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</w:t>
            </w:r>
            <w:r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University</w:t>
            </w:r>
            <w:r w:rsidR="000278A9" w:rsidRPr="006529F9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 xml:space="preserve"> of Technology</w:t>
            </w:r>
          </w:p>
          <w:p w:rsidR="000278A9" w:rsidRDefault="000278A9" w:rsidP="00ED7B84">
            <w:r>
              <w:t>August 2010</w:t>
            </w:r>
          </w:p>
          <w:p w:rsidR="00A14AF2" w:rsidRPr="001A2DAF" w:rsidRDefault="000278A9" w:rsidP="00ED7B84">
            <w:r>
              <w:t>GPA</w:t>
            </w:r>
            <w:r w:rsidR="006529F9">
              <w:t xml:space="preserve"> </w:t>
            </w:r>
            <w:r w:rsidR="00B8408B">
              <w:t>8.06</w:t>
            </w:r>
          </w:p>
        </w:tc>
      </w:tr>
      <w:tr w:rsidR="00B8408B" w:rsidTr="00ED7B84">
        <w:tc>
          <w:tcPr>
            <w:tcW w:w="1701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B8408B" w:rsidRDefault="00B8408B" w:rsidP="006529F9">
            <w:pPr>
              <w:pStyle w:val="Heading1"/>
            </w:pPr>
            <w:r>
              <w:t>Certificates</w:t>
            </w:r>
          </w:p>
        </w:tc>
        <w:tc>
          <w:tcPr>
            <w:tcW w:w="7659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8408B" w:rsidRPr="00B8408B" w:rsidRDefault="00B8408B" w:rsidP="00ED7B84">
            <w:pPr>
              <w:pStyle w:val="Heading2"/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</w:pPr>
            <w:r w:rsidRPr="00B8408B">
              <w:rPr>
                <w:rFonts w:eastAsiaTheme="minorHAnsi" w:cstheme="minorBidi"/>
                <w:b w:val="0"/>
                <w:color w:val="404040" w:themeColor="text1" w:themeTint="BF"/>
                <w:szCs w:val="22"/>
              </w:rPr>
              <w:t>Cognizant Certified Professional in Core Java</w:t>
            </w:r>
          </w:p>
          <w:p w:rsidR="00A82628" w:rsidRDefault="00B8408B" w:rsidP="00B8408B">
            <w:proofErr w:type="spellStart"/>
            <w:r>
              <w:t>Brainbench</w:t>
            </w:r>
            <w:proofErr w:type="spellEnd"/>
            <w:r>
              <w:t xml:space="preserve"> Certified in Struts </w:t>
            </w:r>
            <w:r w:rsidR="00A82628">
              <w:t xml:space="preserve"> </w:t>
            </w:r>
          </w:p>
          <w:p w:rsidR="00B8408B" w:rsidRDefault="00A82628" w:rsidP="00B8408B">
            <w:proofErr w:type="spellStart"/>
            <w:r>
              <w:t>Brainbench</w:t>
            </w:r>
            <w:proofErr w:type="spellEnd"/>
            <w:r>
              <w:t xml:space="preserve"> Certified in </w:t>
            </w:r>
            <w:r w:rsidR="00B8408B">
              <w:t>Business Writing</w:t>
            </w:r>
          </w:p>
          <w:p w:rsidR="00B8408B" w:rsidRPr="00B8408B" w:rsidRDefault="00A82628" w:rsidP="00A82628">
            <w:proofErr w:type="spellStart"/>
            <w:r>
              <w:t>Brainbench</w:t>
            </w:r>
            <w:proofErr w:type="spellEnd"/>
            <w:r>
              <w:t xml:space="preserve"> Certified in Telephonic Etiquette</w:t>
            </w:r>
          </w:p>
        </w:tc>
      </w:tr>
    </w:tbl>
    <w:p w:rsidR="00D000A9" w:rsidRDefault="00D000A9" w:rsidP="00D000A9">
      <w:pPr>
        <w:pStyle w:val="NoSpacing"/>
        <w:ind w:left="2160" w:firstLine="720"/>
      </w:pPr>
      <w:bookmarkStart w:id="0" w:name="_GoBack"/>
      <w:bookmarkEnd w:id="0"/>
    </w:p>
    <w:p w:rsidR="00D000A9" w:rsidRDefault="00D000A9" w:rsidP="00D000A9">
      <w:pPr>
        <w:pStyle w:val="NoSpacing"/>
        <w:ind w:left="2160" w:firstLine="720"/>
      </w:pPr>
    </w:p>
    <w:p w:rsidR="007A2648" w:rsidRDefault="00D000A9" w:rsidP="005A263F">
      <w:pPr>
        <w:pStyle w:val="NoSpacing"/>
        <w:ind w:left="2160" w:firstLine="720"/>
      </w:pPr>
      <w:r>
        <w:rPr>
          <w:b/>
          <w:noProof/>
          <w:sz w:val="44"/>
          <w:lang w:eastAsia="en-IN"/>
        </w:rPr>
        <mc:AlternateContent>
          <mc:Choice Requires="wpg">
            <w:drawing>
              <wp:inline distT="0" distB="0" distL="0" distR="0">
                <wp:extent cx="1903730" cy="1868170"/>
                <wp:effectExtent l="0" t="0" r="127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730" cy="1868170"/>
                          <a:chOff x="0" y="0"/>
                          <a:chExt cx="3674745" cy="360616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050" y="0"/>
                            <a:ext cx="2879725" cy="287972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" name="Group 15"/>
                        <wpg:cNvGrpSpPr/>
                        <wpg:grpSpPr>
                          <a:xfrm>
                            <a:off x="0" y="2838450"/>
                            <a:ext cx="3674745" cy="767715"/>
                            <a:chOff x="0" y="0"/>
                            <a:chExt cx="3674853" cy="767751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21" name="Rounded Rectangle 21"/>
                          <wps:cNvSpPr/>
                          <wps:spPr>
                            <a:xfrm>
                              <a:off x="0" y="198407"/>
                              <a:ext cx="3674853" cy="569344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00A9" w:rsidRPr="005A263F" w:rsidRDefault="00D000A9" w:rsidP="00D000A9">
                                <w:pPr>
                                  <w:jc w:val="center"/>
                                  <w:rPr>
                                    <w:i/>
                                    <w:color w:val="FFFFFF" w:themeColor="background1"/>
                                    <w:sz w:val="10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A263F">
                                  <w:rPr>
                                    <w:i/>
                                    <w:color w:val="FFFFFF" w:themeColor="background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Scan to </w:t>
                                </w:r>
                                <w:r w:rsidRPr="005A263F">
                                  <w:rPr>
                                    <w:i/>
                                    <w:color w:val="FFFFFF" w:themeColor="background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see </w:t>
                                </w:r>
                                <w:r w:rsidRPr="005A263F">
                                  <w:rPr>
                                    <w:i/>
                                    <w:color w:val="FFFFFF" w:themeColor="background1"/>
                                    <w14:textOutline w14:w="317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my portfolio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Isosceles Triangle 27"/>
                          <wps:cNvSpPr/>
                          <wps:spPr>
                            <a:xfrm>
                              <a:off x="1595887" y="0"/>
                              <a:ext cx="448310" cy="19812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149.9pt;height:147.1pt;mso-position-horizontal-relative:char;mso-position-vertical-relative:line" coordsize="36747,36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000;width:28797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">
                  <v:imagedata r:id="rId8" o:title=""/>
                  <v:path arrowok="t"/>
                </v:shape>
                <v:group id="Group 15" o:spid="_x0000_s1028" style="position:absolute;top:28384;width:36747;height:7677" coordsize="36748,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ounded Rectangle 21" o:spid="_x0000_s1029" style="position:absolute;top:1984;width:36748;height:5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" filled="f" stroked="f" strokeweight="2pt">
                    <v:textbox>
                      <w:txbxContent>
                        <w:p w:rsidR="00D000A9" w:rsidRPr="005A263F" w:rsidRDefault="00D000A9" w:rsidP="00D000A9">
                          <w:pPr>
                            <w:jc w:val="center"/>
                            <w:rPr>
                              <w:i/>
                              <w:color w:val="FFFFFF" w:themeColor="background1"/>
                              <w:sz w:val="10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A263F">
                            <w:rPr>
                              <w:i/>
                              <w:color w:val="FFFFFF" w:themeColor="background1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Scan to </w:t>
                          </w:r>
                          <w:r w:rsidRPr="005A263F">
                            <w:rPr>
                              <w:i/>
                              <w:color w:val="FFFFFF" w:themeColor="background1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see </w:t>
                          </w:r>
                          <w:r w:rsidRPr="005A263F">
                            <w:rPr>
                              <w:i/>
                              <w:color w:val="FFFFFF" w:themeColor="background1"/>
                              <w14:textOutline w14:w="317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my portfolio</w:t>
                          </w:r>
                        </w:p>
                      </w:txbxContent>
                    </v:textbox>
                  </v:round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7" o:spid="_x0000_s1030" type="#_x0000_t5" style="position:absolute;left:15958;width:4483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" filled="f" stroked="f" strokeweight="2pt"/>
                </v:group>
                <w10:anchorlock/>
              </v:group>
            </w:pict>
          </mc:Fallback>
        </mc:AlternateContent>
      </w:r>
    </w:p>
    <w:sectPr w:rsidR="007A2648" w:rsidSect="00B2138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1F3" w:rsidRDefault="00DB51F3">
      <w:r>
        <w:separator/>
      </w:r>
    </w:p>
  </w:endnote>
  <w:endnote w:type="continuationSeparator" w:id="0">
    <w:p w:rsidR="00DB51F3" w:rsidRDefault="00DB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DB51F3">
    <w:pPr>
      <w:pStyle w:val="Footer"/>
    </w:pPr>
    <w:sdt>
      <w:sdtPr>
        <w:id w:val="9086524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74BB6">
          <w:fldChar w:fldCharType="begin"/>
        </w:r>
        <w:r w:rsidR="00474BB6">
          <w:instrText xml:space="preserve"> PAGE   \* MERGEFORMAT </w:instrText>
        </w:r>
        <w:r w:rsidR="00474BB6">
          <w:fldChar w:fldCharType="separate"/>
        </w:r>
        <w:r w:rsidR="005A263F">
          <w:rPr>
            <w:noProof/>
          </w:rPr>
          <w:t>5</w:t>
        </w:r>
        <w:r w:rsidR="00474BB6">
          <w:rPr>
            <w:noProof/>
          </w:rPr>
          <w:fldChar w:fldCharType="end"/>
        </w:r>
      </w:sdtContent>
    </w:sdt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</w:r>
    <w:r w:rsidR="00D27966">
      <w:rPr>
        <w:noProof/>
      </w:rPr>
      <w:tab/>
      <w:t xml:space="preserve">            </w:t>
    </w:r>
    <w:r w:rsidR="00D27966">
      <w:t>+91-9883184670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38E" w:rsidRDefault="00B2138E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1F3" w:rsidRDefault="00DB51F3">
      <w:r>
        <w:separator/>
      </w:r>
    </w:p>
  </w:footnote>
  <w:footnote w:type="continuationSeparator" w:id="0">
    <w:p w:rsidR="00DB51F3" w:rsidRDefault="00DB5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3879F8C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4395"/>
      <w:gridCol w:w="3117"/>
    </w:tblGrid>
    <w:tr w:rsidR="00B2138E" w:rsidTr="00FC0966">
      <w:trPr>
        <w:trHeight w:val="669"/>
      </w:trPr>
      <w:tc>
        <w:tcPr>
          <w:tcW w:w="2552" w:type="dxa"/>
          <w:vMerge w:val="restart"/>
        </w:tcPr>
        <w:p w:rsidR="00B2138E" w:rsidRDefault="00B2138E" w:rsidP="00B2138E">
          <w:pPr>
            <w:pStyle w:val="Header"/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1A6450D" wp14:editId="32B3BC98">
                    <wp:simplePos x="0" y="0"/>
                    <wp:positionH relativeFrom="column">
                      <wp:posOffset>137160</wp:posOffset>
                    </wp:positionH>
                    <wp:positionV relativeFrom="page">
                      <wp:posOffset>0</wp:posOffset>
                    </wp:positionV>
                    <wp:extent cx="1019175" cy="1019175"/>
                    <wp:effectExtent l="0" t="0" r="28575" b="28575"/>
                    <wp:wrapNone/>
                    <wp:docPr id="208" name="Oval 2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9175" cy="1019175"/>
                            </a:xfrm>
                            <a:prstGeom prst="ellipse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 w="25400"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51B0" w:rsidRDefault="002C51B0" w:rsidP="002C51B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1A6450D" id="Oval 208" o:spid="_x0000_s1026" style="position:absolute;margin-left:10.8pt;margin-top:0;width:80.2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" strokecolor="#b6dde8 [1304]" strokeweight="2pt">
                    <v:fill r:id="rId2" o:title="" recolor="t" rotate="t" type="frame"/>
                    <v:textbox>
                      <w:txbxContent>
                        <w:p w:rsidR="002C51B0" w:rsidRDefault="002C51B0" w:rsidP="002C51B0">
                          <w:pPr>
                            <w:jc w:val="center"/>
                          </w:pPr>
                        </w:p>
                      </w:txbxContent>
                    </v:textbox>
                    <w10:wrap anchory="page"/>
                  </v:oval>
                </w:pict>
              </mc:Fallback>
            </mc:AlternateContent>
          </w:r>
        </w:p>
      </w:tc>
      <w:tc>
        <w:tcPr>
          <w:tcW w:w="7512" w:type="dxa"/>
          <w:gridSpan w:val="2"/>
        </w:tcPr>
        <w:p w:rsidR="00B2138E" w:rsidRDefault="00B2138E" w:rsidP="007B4FA9">
          <w:pPr>
            <w:pStyle w:val="Header"/>
            <w:rPr>
              <w:b/>
              <w:color w:val="215868" w:themeColor="accent5" w:themeShade="80"/>
              <w:sz w:val="32"/>
            </w:rPr>
          </w:pPr>
        </w:p>
        <w:p w:rsidR="00B2138E" w:rsidRPr="00C50E57" w:rsidRDefault="00B2138E" w:rsidP="007B4FA9">
          <w:pPr>
            <w:pStyle w:val="Header"/>
            <w:rPr>
              <w:b/>
              <w:color w:val="215868" w:themeColor="accent5" w:themeShade="80"/>
              <w:sz w:val="32"/>
            </w:rPr>
          </w:pPr>
          <w:r w:rsidRPr="00C41FBB">
            <w:rPr>
              <w:b/>
              <w:color w:val="215868" w:themeColor="accent5" w:themeShade="80"/>
              <w:sz w:val="32"/>
            </w:rPr>
            <w:t>RAHUL AGARWAL</w:t>
          </w:r>
        </w:p>
      </w:tc>
    </w:tr>
    <w:tr w:rsidR="00B2138E" w:rsidTr="00FC0966">
      <w:tc>
        <w:tcPr>
          <w:tcW w:w="2552" w:type="dxa"/>
          <w:vMerge/>
        </w:tcPr>
        <w:p w:rsidR="00B2138E" w:rsidRDefault="00B2138E" w:rsidP="00B2138E">
          <w:pPr>
            <w:pStyle w:val="Header"/>
          </w:pPr>
        </w:p>
      </w:tc>
      <w:tc>
        <w:tcPr>
          <w:tcW w:w="4395" w:type="dxa"/>
        </w:tcPr>
        <w:p w:rsidR="00B2138E" w:rsidRDefault="00D27966" w:rsidP="007B4FA9">
          <w:pPr>
            <w:pStyle w:val="Header"/>
          </w:pPr>
          <w:r>
            <w:t>+91-</w:t>
          </w:r>
          <w:r w:rsidR="00B2138E">
            <w:t>9883184670</w:t>
          </w:r>
        </w:p>
      </w:tc>
      <w:tc>
        <w:tcPr>
          <w:tcW w:w="3117" w:type="dxa"/>
        </w:tcPr>
        <w:p w:rsidR="00B2138E" w:rsidRDefault="00DB51F3" w:rsidP="007B4FA9">
          <w:pPr>
            <w:pStyle w:val="Header"/>
            <w:jc w:val="right"/>
          </w:pPr>
          <w:hyperlink r:id="rId3" w:history="1">
            <w:r w:rsidR="00B2138E" w:rsidRPr="00ED7B84">
              <w:rPr>
                <w:color w:val="262626" w:themeColor="text1" w:themeTint="D9"/>
              </w:rPr>
              <w:t>rahul89.agarwal@gmail.com</w:t>
            </w:r>
          </w:hyperlink>
        </w:p>
      </w:tc>
    </w:tr>
    <w:tr w:rsidR="00B2138E" w:rsidTr="00FC0966">
      <w:tc>
        <w:tcPr>
          <w:tcW w:w="2552" w:type="dxa"/>
          <w:vMerge/>
        </w:tcPr>
        <w:p w:rsidR="00B2138E" w:rsidRDefault="00B2138E" w:rsidP="00B2138E">
          <w:pPr>
            <w:pStyle w:val="Header"/>
          </w:pPr>
        </w:p>
      </w:tc>
      <w:tc>
        <w:tcPr>
          <w:tcW w:w="4395" w:type="dxa"/>
        </w:tcPr>
        <w:p w:rsidR="00B2138E" w:rsidRDefault="00B2138E" w:rsidP="007B4FA9">
          <w:pPr>
            <w:pStyle w:val="Header"/>
          </w:pPr>
          <w:r>
            <w:t>Kolkata, West Bengal, 700119</w:t>
          </w:r>
        </w:p>
        <w:p w:rsidR="00B2138E" w:rsidRDefault="00B2138E" w:rsidP="007B4FA9">
          <w:pPr>
            <w:pStyle w:val="Header"/>
          </w:pPr>
        </w:p>
      </w:tc>
      <w:tc>
        <w:tcPr>
          <w:tcW w:w="3117" w:type="dxa"/>
        </w:tcPr>
        <w:p w:rsidR="00B2138E" w:rsidRDefault="00DB51F3" w:rsidP="007B4FA9">
          <w:pPr>
            <w:pStyle w:val="Header"/>
            <w:jc w:val="right"/>
            <w:rPr>
              <w:color w:val="F5F5F5"/>
            </w:rPr>
          </w:pPr>
          <w:hyperlink r:id="rId4" w:history="1">
            <w:r w:rsidR="00B2138E" w:rsidRPr="002A0EB4">
              <w:rPr>
                <w:rStyle w:val="Hyperlink"/>
                <w:color w:val="F5F5F5"/>
              </w:rPr>
              <w:t>agrahul89.github.io</w:t>
            </w:r>
          </w:hyperlink>
        </w:p>
        <w:p w:rsidR="00B2138E" w:rsidRPr="00C41FBB" w:rsidRDefault="00B2138E" w:rsidP="007B4FA9">
          <w:pPr>
            <w:pStyle w:val="Header"/>
            <w:jc w:val="right"/>
            <w:rPr>
              <w:color w:val="F5F5F5"/>
            </w:rPr>
          </w:pPr>
        </w:p>
      </w:tc>
    </w:tr>
  </w:tbl>
  <w:p w:rsidR="00474BB6" w:rsidRDefault="00474B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5E62F1B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F75C83"/>
    <w:multiLevelType w:val="hybridMultilevel"/>
    <w:tmpl w:val="8C8C5EA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723F9E"/>
    <w:multiLevelType w:val="hybridMultilevel"/>
    <w:tmpl w:val="8C24CA5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DF"/>
    <w:rsid w:val="0001722C"/>
    <w:rsid w:val="00024E30"/>
    <w:rsid w:val="000278A9"/>
    <w:rsid w:val="00045CE7"/>
    <w:rsid w:val="000516EC"/>
    <w:rsid w:val="00066481"/>
    <w:rsid w:val="000E2DAD"/>
    <w:rsid w:val="00100E11"/>
    <w:rsid w:val="00102CBC"/>
    <w:rsid w:val="00127BC3"/>
    <w:rsid w:val="00170C64"/>
    <w:rsid w:val="001A2DAF"/>
    <w:rsid w:val="001C3A3B"/>
    <w:rsid w:val="001C53A0"/>
    <w:rsid w:val="001E5C69"/>
    <w:rsid w:val="001F30A4"/>
    <w:rsid w:val="002001BF"/>
    <w:rsid w:val="002275F6"/>
    <w:rsid w:val="00243B94"/>
    <w:rsid w:val="00247188"/>
    <w:rsid w:val="00261DE3"/>
    <w:rsid w:val="002A0EB4"/>
    <w:rsid w:val="002B7E4E"/>
    <w:rsid w:val="002C51B0"/>
    <w:rsid w:val="002F22D0"/>
    <w:rsid w:val="00307B41"/>
    <w:rsid w:val="003105DA"/>
    <w:rsid w:val="003755F2"/>
    <w:rsid w:val="00384F21"/>
    <w:rsid w:val="003930A8"/>
    <w:rsid w:val="00393BAD"/>
    <w:rsid w:val="003C4102"/>
    <w:rsid w:val="003C6AB1"/>
    <w:rsid w:val="003E2599"/>
    <w:rsid w:val="003E2839"/>
    <w:rsid w:val="00413583"/>
    <w:rsid w:val="00450E2C"/>
    <w:rsid w:val="004513B2"/>
    <w:rsid w:val="004527D4"/>
    <w:rsid w:val="00456558"/>
    <w:rsid w:val="00474BB6"/>
    <w:rsid w:val="0048154B"/>
    <w:rsid w:val="004A13BA"/>
    <w:rsid w:val="004B46B6"/>
    <w:rsid w:val="004B572C"/>
    <w:rsid w:val="00520400"/>
    <w:rsid w:val="00525C3F"/>
    <w:rsid w:val="00531EC3"/>
    <w:rsid w:val="00556496"/>
    <w:rsid w:val="005572EE"/>
    <w:rsid w:val="0058321E"/>
    <w:rsid w:val="00592DD1"/>
    <w:rsid w:val="005A263F"/>
    <w:rsid w:val="005C3A84"/>
    <w:rsid w:val="005E7F5C"/>
    <w:rsid w:val="00617226"/>
    <w:rsid w:val="00647056"/>
    <w:rsid w:val="006529F9"/>
    <w:rsid w:val="006704FF"/>
    <w:rsid w:val="00673C26"/>
    <w:rsid w:val="0069749F"/>
    <w:rsid w:val="006979C3"/>
    <w:rsid w:val="006B4888"/>
    <w:rsid w:val="006D2999"/>
    <w:rsid w:val="006E1E22"/>
    <w:rsid w:val="00730614"/>
    <w:rsid w:val="007A2648"/>
    <w:rsid w:val="007A29F0"/>
    <w:rsid w:val="007A4ABC"/>
    <w:rsid w:val="007B4FA9"/>
    <w:rsid w:val="007D1DA1"/>
    <w:rsid w:val="007D612C"/>
    <w:rsid w:val="00803154"/>
    <w:rsid w:val="0080348B"/>
    <w:rsid w:val="00817588"/>
    <w:rsid w:val="008801F9"/>
    <w:rsid w:val="008F1622"/>
    <w:rsid w:val="009033A8"/>
    <w:rsid w:val="00907855"/>
    <w:rsid w:val="00910CBB"/>
    <w:rsid w:val="00923D54"/>
    <w:rsid w:val="00933AC4"/>
    <w:rsid w:val="00995688"/>
    <w:rsid w:val="009B3FA7"/>
    <w:rsid w:val="009C6F82"/>
    <w:rsid w:val="009F50CC"/>
    <w:rsid w:val="00A00272"/>
    <w:rsid w:val="00A14AF2"/>
    <w:rsid w:val="00A17039"/>
    <w:rsid w:val="00A82628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2138E"/>
    <w:rsid w:val="00B44326"/>
    <w:rsid w:val="00B57A46"/>
    <w:rsid w:val="00B656B9"/>
    <w:rsid w:val="00B66102"/>
    <w:rsid w:val="00B67141"/>
    <w:rsid w:val="00B71752"/>
    <w:rsid w:val="00B75569"/>
    <w:rsid w:val="00B8408B"/>
    <w:rsid w:val="00B84EDC"/>
    <w:rsid w:val="00B943DF"/>
    <w:rsid w:val="00C23BE0"/>
    <w:rsid w:val="00C41311"/>
    <w:rsid w:val="00C41FBB"/>
    <w:rsid w:val="00C50E57"/>
    <w:rsid w:val="00C87C9D"/>
    <w:rsid w:val="00CC1D1E"/>
    <w:rsid w:val="00CC7FC2"/>
    <w:rsid w:val="00CD5910"/>
    <w:rsid w:val="00D000A9"/>
    <w:rsid w:val="00D13586"/>
    <w:rsid w:val="00D17647"/>
    <w:rsid w:val="00D207B5"/>
    <w:rsid w:val="00D22188"/>
    <w:rsid w:val="00D27966"/>
    <w:rsid w:val="00D313CE"/>
    <w:rsid w:val="00D719AF"/>
    <w:rsid w:val="00D835A4"/>
    <w:rsid w:val="00D8522E"/>
    <w:rsid w:val="00DB51F3"/>
    <w:rsid w:val="00DC2758"/>
    <w:rsid w:val="00DD3131"/>
    <w:rsid w:val="00E02D4E"/>
    <w:rsid w:val="00E20F9E"/>
    <w:rsid w:val="00E21DC1"/>
    <w:rsid w:val="00E5147C"/>
    <w:rsid w:val="00E9289A"/>
    <w:rsid w:val="00EC0619"/>
    <w:rsid w:val="00ED7B84"/>
    <w:rsid w:val="00EE0B8D"/>
    <w:rsid w:val="00F068E1"/>
    <w:rsid w:val="00F10005"/>
    <w:rsid w:val="00F14524"/>
    <w:rsid w:val="00F56E74"/>
    <w:rsid w:val="00FA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95ECC"/>
  <w15:docId w15:val="{4A4E66B5-5C54-44E7-866E-80CE43E9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DD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ahul89.agarwal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3.jpeg"/><Relationship Id="rId4" Type="http://schemas.openxmlformats.org/officeDocument/2006/relationships/hyperlink" Target="https://agrahul89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4050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686</TotalTime>
  <Pages>5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256956</dc:creator>
  <cp:lastModifiedBy>256956</cp:lastModifiedBy>
  <cp:revision>32</cp:revision>
  <dcterms:created xsi:type="dcterms:W3CDTF">2018-09-09T04:41:00Z</dcterms:created>
  <dcterms:modified xsi:type="dcterms:W3CDTF">2018-09-09T16:14:00Z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